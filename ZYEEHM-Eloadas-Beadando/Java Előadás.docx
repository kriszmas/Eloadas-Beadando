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19E4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Intézmény: </w:t>
      </w:r>
    </w:p>
    <w:p w14:paraId="421F36AA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Neumann János Egyetem </w:t>
      </w: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 </w:t>
      </w:r>
    </w:p>
    <w:p w14:paraId="4280F4E5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GAMF kar,</w:t>
      </w: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 </w:t>
      </w:r>
    </w:p>
    <w:p w14:paraId="683FC690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Informatika tanszék</w:t>
      </w: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 </w:t>
      </w:r>
    </w:p>
    <w:p w14:paraId="71B16630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  </w:t>
      </w:r>
    </w:p>
    <w:p w14:paraId="3DAA4483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Szak megnevezése:  </w:t>
      </w:r>
    </w:p>
    <w:p w14:paraId="48131FD8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Mérnökinformatikus alapszak</w:t>
      </w: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 </w:t>
      </w:r>
    </w:p>
    <w:p w14:paraId="20B97B89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sz w:val="46"/>
          <w:szCs w:val="46"/>
          <w:lang w:eastAsia="hu-HU"/>
        </w:rPr>
        <w:t>Tantárgy neve:  </w:t>
      </w:r>
    </w:p>
    <w:p w14:paraId="06C4F6FD" w14:textId="78288A24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 xml:space="preserve">Java programozás </w:t>
      </w:r>
      <w:r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Előadás</w:t>
      </w:r>
    </w:p>
    <w:p w14:paraId="4D43EE93" w14:textId="77777777" w:rsidR="00676B66" w:rsidRPr="00676B66" w:rsidRDefault="00676B66" w:rsidP="00676B6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Segoe UI" w:eastAsia="Times New Roman" w:hAnsi="Segoe UI" w:cs="Segoe UI"/>
          <w:sz w:val="21"/>
          <w:szCs w:val="21"/>
          <w:lang w:eastAsia="hu-HU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2"/>
        <w:gridCol w:w="2882"/>
        <w:gridCol w:w="2996"/>
      </w:tblGrid>
      <w:tr w:rsidR="00676B66" w:rsidRPr="00676B66" w14:paraId="75E3B2A7" w14:textId="77777777" w:rsidTr="00676B66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244CC0" w14:textId="77777777" w:rsidR="00676B66" w:rsidRPr="00676B66" w:rsidRDefault="00676B66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 w:rsidRPr="00676B6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hu-HU"/>
              </w:rPr>
              <w:t>Hallgatók neve:</w:t>
            </w:r>
            <w:r w:rsidRPr="00676B66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A1494E" w14:textId="77777777" w:rsidR="00676B66" w:rsidRPr="00676B66" w:rsidRDefault="00676B66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676B6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hu-HU"/>
              </w:rPr>
              <w:t>Neptun</w:t>
            </w:r>
            <w:proofErr w:type="spellEnd"/>
            <w:r w:rsidRPr="00676B6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hu-HU"/>
              </w:rPr>
              <w:t xml:space="preserve"> kódok:</w:t>
            </w:r>
            <w:r w:rsidRPr="00676B66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 </w:t>
            </w:r>
          </w:p>
          <w:p w14:paraId="1785E9DD" w14:textId="77777777" w:rsidR="00676B66" w:rsidRPr="00676B66" w:rsidRDefault="00676B66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 w:rsidRPr="00676B6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hu-HU"/>
              </w:rPr>
              <w:t> </w:t>
            </w:r>
            <w:r w:rsidRPr="00676B66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9836D" w14:textId="77777777" w:rsidR="00676B66" w:rsidRPr="00676B66" w:rsidRDefault="00676B66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676B6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hu-HU"/>
              </w:rPr>
              <w:t>Emailek</w:t>
            </w:r>
            <w:proofErr w:type="spellEnd"/>
            <w:r w:rsidRPr="00676B6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hu-HU"/>
              </w:rPr>
              <w:t>:</w:t>
            </w:r>
            <w:r w:rsidRPr="00676B66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 </w:t>
            </w:r>
          </w:p>
        </w:tc>
      </w:tr>
      <w:tr w:rsidR="00676B66" w:rsidRPr="00676B66" w14:paraId="2851E6C0" w14:textId="77777777" w:rsidTr="00676B66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9AA81" w14:textId="2466E1DC" w:rsidR="00676B66" w:rsidRPr="00676B66" w:rsidRDefault="007903F5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Polyák Szabolcs</w:t>
            </w:r>
          </w:p>
          <w:p w14:paraId="141ED7D4" w14:textId="29EA618A" w:rsidR="00676B66" w:rsidRPr="00676B66" w:rsidRDefault="007903F5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Cseh Dániel Kristóf</w:t>
            </w:r>
            <w:r w:rsidR="00676B66" w:rsidRPr="00676B66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4AA5FF" w14:textId="5B891E03" w:rsidR="00676B66" w:rsidRPr="00676B66" w:rsidRDefault="007903F5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ESILHK</w:t>
            </w:r>
          </w:p>
          <w:p w14:paraId="10CF1A81" w14:textId="6C98340C" w:rsidR="00676B66" w:rsidRPr="00676B66" w:rsidRDefault="007903F5" w:rsidP="00676B66">
            <w:pPr>
              <w:jc w:val="center"/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I1DSMV</w:t>
            </w:r>
            <w:r w:rsidR="00676B66" w:rsidRPr="00676B66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388BDF" w14:textId="318CB7E0" w:rsidR="00676B66" w:rsidRPr="00676B66" w:rsidRDefault="00E70D78" w:rsidP="00676B66">
            <w:pPr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 w:rsidRPr="00AD4AA5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brank321@gmail.com</w:t>
            </w:r>
            <w:r w:rsidR="00676B66" w:rsidRPr="00676B66">
              <w:rPr>
                <w:rFonts w:ascii="Calibri" w:eastAsia="Times New Roman" w:hAnsi="Calibri" w:cs="Calibri"/>
                <w:sz w:val="22"/>
                <w:lang w:eastAsia="hu-HU"/>
              </w:rPr>
              <w:t> </w:t>
            </w:r>
          </w:p>
          <w:p w14:paraId="0EC4A09A" w14:textId="0741572A" w:rsidR="00676B66" w:rsidRPr="00676B66" w:rsidRDefault="007903F5" w:rsidP="00676B66">
            <w:pPr>
              <w:textAlignment w:val="baseline"/>
              <w:rPr>
                <w:rFonts w:eastAsia="Times New Roman" w:cs="Times New Roman"/>
                <w:szCs w:val="24"/>
                <w:lang w:eastAsia="hu-HU"/>
              </w:rPr>
            </w:pPr>
            <w:r w:rsidRPr="007903F5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kristof.daniel.cseh@gmail.com</w:t>
            </w:r>
            <w:r w:rsidR="00676B66" w:rsidRPr="00676B66">
              <w:rPr>
                <w:rFonts w:ascii="Segoe UI" w:eastAsia="Times New Roman" w:hAnsi="Segoe UI" w:cs="Segoe UI"/>
                <w:sz w:val="21"/>
                <w:szCs w:val="21"/>
                <w:lang w:eastAsia="hu-HU"/>
              </w:rPr>
              <w:t>  </w:t>
            </w:r>
          </w:p>
        </w:tc>
      </w:tr>
    </w:tbl>
    <w:p w14:paraId="690E0D11" w14:textId="77777777" w:rsidR="00676B66" w:rsidRPr="00676B66" w:rsidRDefault="00676B66" w:rsidP="00676B66">
      <w:pPr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676B66">
        <w:rPr>
          <w:rFonts w:ascii="Calibri" w:eastAsia="Times New Roman" w:hAnsi="Calibri" w:cs="Calibri"/>
          <w:sz w:val="22"/>
          <w:lang w:eastAsia="hu-HU"/>
        </w:rPr>
        <w:t> </w:t>
      </w:r>
    </w:p>
    <w:p w14:paraId="2007B776" w14:textId="77777777" w:rsidR="005265A3" w:rsidRDefault="00676B66" w:rsidP="005265A3">
      <w:pPr>
        <w:jc w:val="center"/>
        <w:textAlignment w:val="baseline"/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</w:pPr>
      <w:proofErr w:type="spellStart"/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Git</w:t>
      </w:r>
      <w:proofErr w:type="spellEnd"/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 xml:space="preserve"> </w:t>
      </w:r>
      <w:proofErr w:type="spellStart"/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>Repository</w:t>
      </w:r>
      <w:proofErr w:type="spellEnd"/>
      <w:r w:rsidRPr="00676B66">
        <w:rPr>
          <w:rFonts w:ascii="Segoe UI" w:eastAsia="Times New Roman" w:hAnsi="Segoe UI" w:cs="Segoe UI"/>
          <w:b/>
          <w:bCs/>
          <w:sz w:val="46"/>
          <w:szCs w:val="46"/>
          <w:lang w:eastAsia="hu-HU"/>
        </w:rPr>
        <w:t xml:space="preserve"> címe:</w:t>
      </w:r>
    </w:p>
    <w:p w14:paraId="142048D7" w14:textId="4AC2EA2F" w:rsidR="00676B66" w:rsidRPr="002261B5" w:rsidRDefault="00E70D78" w:rsidP="002261B5">
      <w:pPr>
        <w:jc w:val="center"/>
        <w:textAlignment w:val="baseline"/>
        <w:rPr>
          <w:rFonts w:ascii="Segoe UI" w:eastAsia="Times New Roman" w:hAnsi="Segoe UI" w:cs="Segoe UI"/>
          <w:sz w:val="46"/>
          <w:szCs w:val="46"/>
          <w:lang w:eastAsia="hu-HU"/>
        </w:rPr>
      </w:pPr>
      <w:r w:rsidRPr="00E70D78">
        <w:t>https://github.com/CsehDanielKristof/JavaFX</w:t>
      </w:r>
      <w:r w:rsidR="00676B66">
        <w:br w:type="page"/>
      </w:r>
    </w:p>
    <w:p w14:paraId="7C68A296" w14:textId="048597E1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60F47977" w14:textId="4D60CF08" w:rsidR="005E7DAF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20828570" w:history="1">
        <w:r w:rsidR="005E7DAF" w:rsidRPr="00B13A82">
          <w:rPr>
            <w:rStyle w:val="Hiperhivatkozs"/>
            <w:noProof/>
          </w:rPr>
          <w:t>1.</w:t>
        </w:r>
        <w:r w:rsidR="005E7DA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5E7DAF" w:rsidRPr="00B13A82">
          <w:rPr>
            <w:rStyle w:val="Hiperhivatkozs"/>
            <w:noProof/>
          </w:rPr>
          <w:t>Feladat Pontos leírása</w:t>
        </w:r>
        <w:r w:rsidR="005E7DAF">
          <w:rPr>
            <w:noProof/>
            <w:webHidden/>
          </w:rPr>
          <w:tab/>
        </w:r>
        <w:r w:rsidR="005E7DAF">
          <w:rPr>
            <w:noProof/>
            <w:webHidden/>
          </w:rPr>
          <w:fldChar w:fldCharType="begin"/>
        </w:r>
        <w:r w:rsidR="005E7DAF">
          <w:rPr>
            <w:noProof/>
            <w:webHidden/>
          </w:rPr>
          <w:instrText xml:space="preserve"> PAGEREF _Toc120828570 \h </w:instrText>
        </w:r>
        <w:r w:rsidR="005E7DAF">
          <w:rPr>
            <w:noProof/>
            <w:webHidden/>
          </w:rPr>
        </w:r>
        <w:r w:rsidR="005E7DAF">
          <w:rPr>
            <w:noProof/>
            <w:webHidden/>
          </w:rPr>
          <w:fldChar w:fldCharType="separate"/>
        </w:r>
        <w:r w:rsidR="005E7DAF">
          <w:rPr>
            <w:noProof/>
            <w:webHidden/>
          </w:rPr>
          <w:t>5</w:t>
        </w:r>
        <w:r w:rsidR="005E7DAF">
          <w:rPr>
            <w:noProof/>
            <w:webHidden/>
          </w:rPr>
          <w:fldChar w:fldCharType="end"/>
        </w:r>
      </w:hyperlink>
    </w:p>
    <w:p w14:paraId="1DE4B24F" w14:textId="23643FB8" w:rsidR="005E7DAF" w:rsidRDefault="005E7DAF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0828571" w:history="1">
        <w:r w:rsidRPr="00B13A82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B13A82">
          <w:rPr>
            <w:rStyle w:val="Hiperhivatkozs"/>
            <w:noProof/>
          </w:rPr>
          <w:t>A gépi és nyelvi igények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_Toc120828571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993FA3" w14:textId="151F999B" w:rsidR="005E7DAF" w:rsidRDefault="005E7DA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72" w:history="1">
        <w:r w:rsidRPr="00B13A82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13A82">
          <w:rPr>
            <w:rStyle w:val="Hiperhivatkozs"/>
            <w:noProof/>
          </w:rPr>
          <w:t>Ajánlott specifikációk: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_Toc120828572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2B403C" w14:textId="2FC1BB49" w:rsidR="005E7DAF" w:rsidRDefault="005E7DAF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0828573" w:history="1">
        <w:r w:rsidRPr="00B13A82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B13A82">
          <w:rPr>
            <w:rStyle w:val="Hiperhivatkozs"/>
            <w:noProof/>
            <w:shd w:val="clear" w:color="auto" w:fill="FFFFFF"/>
          </w:rPr>
          <w:t>A mappa és fájlszerkezet bemutatását név és funkció szerint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_Toc120828573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4C067B" w14:textId="7A0C6506" w:rsidR="005E7DAF" w:rsidRDefault="005E7DA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74" w:history="1">
        <w:r w:rsidRPr="00B13A82">
          <w:rPr>
            <w:rStyle w:val="Hiperhivatkozs"/>
            <w:noProof/>
          </w:rPr>
          <w:t>3.1.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13A82">
          <w:rPr>
            <w:rStyle w:val="Hiperhivatkozs"/>
            <w:noProof/>
          </w:rPr>
          <w:t>Github repository tartalma: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_Toc120828574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A15781" w14:textId="506A3C42" w:rsidR="005E7DAF" w:rsidRDefault="005E7DA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75" w:history="1">
        <w:r w:rsidRPr="00B13A82">
          <w:rPr>
            <w:rStyle w:val="Hiperhivatkozs"/>
            <w:noProof/>
          </w:rPr>
          <w:t>3.2.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13A82">
          <w:rPr>
            <w:rStyle w:val="Hiperhivatkozs"/>
            <w:noProof/>
          </w:rPr>
          <w:t>A Java osztályok: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_Toc120828575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A6B9E4" w14:textId="68A769C0" w:rsidR="005E7DAF" w:rsidRDefault="005E7DAF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0828576" w:history="1">
        <w:r w:rsidRPr="00B13A82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B13A82">
          <w:rPr>
            <w:rStyle w:val="Hiperhivatkozs"/>
            <w:noProof/>
          </w:rPr>
          <w:t>Képernyőképek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_Toc120828576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364B5A" w14:textId="0838D35F" w:rsidR="005E7DAF" w:rsidRDefault="005E7DA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77" w:history="1">
        <w:r w:rsidRPr="00B13A82">
          <w:rPr>
            <w:rStyle w:val="Hiperhivatkozs"/>
            <w:noProof/>
          </w:rPr>
          <w:t>4.1.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13A82">
          <w:rPr>
            <w:rStyle w:val="Hiperhivatkozs"/>
            <w:noProof/>
          </w:rPr>
          <w:t>Alaplap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_Toc120828577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F58845" w14:textId="7C75719A" w:rsidR="005E7DAF" w:rsidRDefault="005E7DA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78" w:history="1">
        <w:r w:rsidRPr="00B13A82">
          <w:rPr>
            <w:rStyle w:val="Hiperhivatkozs"/>
            <w:noProof/>
          </w:rPr>
          <w:t>4.2.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13A82">
          <w:rPr>
            <w:rStyle w:val="Hiperhivatkozs"/>
            <w:noProof/>
          </w:rPr>
          <w:t>Olvasas1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_Toc120828578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79B154" w14:textId="1D9A9FEA" w:rsidR="005E7DAF" w:rsidRDefault="005E7DA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79" w:history="1">
        <w:r w:rsidRPr="00B13A82">
          <w:rPr>
            <w:rStyle w:val="Hiperhivatkozs"/>
            <w:noProof/>
          </w:rPr>
          <w:t>4.3.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13A82">
          <w:rPr>
            <w:rStyle w:val="Hiperhivatkozs"/>
            <w:noProof/>
          </w:rPr>
          <w:t>Olvasas2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_Toc120828579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94E3DE" w14:textId="55DD53EE" w:rsidR="005E7DAF" w:rsidRDefault="005E7DA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80" w:history="1">
        <w:r w:rsidRPr="00B13A82">
          <w:rPr>
            <w:rStyle w:val="Hiperhivatkozs"/>
            <w:noProof/>
          </w:rPr>
          <w:t>4.4.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13A82">
          <w:rPr>
            <w:rStyle w:val="Hiperhivatkozs"/>
            <w:noProof/>
          </w:rPr>
          <w:t>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_Toc120828580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F69B56" w14:textId="107F7DBB" w:rsidR="005E7DAF" w:rsidRDefault="005E7DA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81" w:history="1">
        <w:r w:rsidRPr="00B13A82">
          <w:rPr>
            <w:rStyle w:val="Hiperhivatkozs"/>
            <w:noProof/>
          </w:rPr>
          <w:t>4.5.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13A82">
          <w:rPr>
            <w:rStyle w:val="Hiperhivatkozs"/>
            <w:noProof/>
          </w:rPr>
          <w:t>Módosítás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_Toc120828581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B1E3FF" w14:textId="5DAEFF02" w:rsidR="005E7DAF" w:rsidRDefault="005E7DAF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0828582" w:history="1">
        <w:r w:rsidRPr="00B13A82">
          <w:rPr>
            <w:rStyle w:val="Hiperhivatkozs"/>
            <w:noProof/>
          </w:rPr>
          <w:t>4.6.</w:t>
        </w:r>
        <w:r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Pr="00B13A82">
          <w:rPr>
            <w:rStyle w:val="Hiperhivatkozs"/>
            <w:noProof/>
          </w:rPr>
          <w:t>Törlés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_Toc120828582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68A2A9" w14:textId="3584787E" w:rsidR="00402F50" w:rsidRDefault="00AD77F8">
      <w:r>
        <w:fldChar w:fldCharType="end"/>
      </w:r>
    </w:p>
    <w:p w14:paraId="7C68A31F" w14:textId="08321AFD" w:rsidR="00A52803" w:rsidRDefault="00A52803">
      <w:r>
        <w:br w:type="page"/>
      </w:r>
    </w:p>
    <w:p w14:paraId="054206D9" w14:textId="5C619457" w:rsidR="00FE1039" w:rsidRDefault="007A72B2" w:rsidP="007A72B2">
      <w:pPr>
        <w:pStyle w:val="szdcmsor1"/>
      </w:pPr>
      <w:bookmarkStart w:id="0" w:name="_Toc120828570"/>
      <w:r w:rsidRPr="007A72B2">
        <w:lastRenderedPageBreak/>
        <w:t>Feladat Pontos leírása</w:t>
      </w:r>
      <w:bookmarkEnd w:id="0"/>
    </w:p>
    <w:p w14:paraId="5F1EE48A" w14:textId="77777777" w:rsidR="00D84267" w:rsidRDefault="00D84267" w:rsidP="0070054F">
      <w:pPr>
        <w:pStyle w:val="Nincstrkz"/>
      </w:pPr>
      <w:r>
        <w:t>Java alkalmazások Alapképzés Előadás Beadandó feladat</w:t>
      </w:r>
    </w:p>
    <w:p w14:paraId="3F325BD3" w14:textId="77777777" w:rsidR="00D84267" w:rsidRDefault="00D84267" w:rsidP="0070054F">
      <w:pPr>
        <w:pStyle w:val="Nincstrkz"/>
      </w:pPr>
      <w:r>
        <w:t xml:space="preserve"> </w:t>
      </w:r>
    </w:p>
    <w:p w14:paraId="09F97164" w14:textId="77777777" w:rsidR="00D84267" w:rsidRDefault="00D84267" w:rsidP="0070054F">
      <w:pPr>
        <w:pStyle w:val="Nincstrkz"/>
      </w:pPr>
      <w:r>
        <w:t>A feladathoz segítséget a feladat végénél talál!</w:t>
      </w:r>
    </w:p>
    <w:p w14:paraId="417FC499" w14:textId="77777777" w:rsidR="00D84267" w:rsidRDefault="00D84267" w:rsidP="0070054F">
      <w:pPr>
        <w:pStyle w:val="Nincstrkz"/>
      </w:pPr>
      <w:r>
        <w:t xml:space="preserve"> </w:t>
      </w:r>
    </w:p>
    <w:p w14:paraId="5DA5EF0E" w14:textId="77777777" w:rsidR="00D84267" w:rsidRDefault="00D84267" w:rsidP="0070054F">
      <w:pPr>
        <w:pStyle w:val="Nincstrkz"/>
      </w:pPr>
      <w:r>
        <w:t>Alakítsanak ki két-fős csoportokat és a feladatot közösen, projektmunkában oldják meg. A dokumentációban majd írják le, hogy a két főből ki melyik feladatrészt csinálta meg.</w:t>
      </w:r>
    </w:p>
    <w:p w14:paraId="41D0E53F" w14:textId="77777777" w:rsidR="00D84267" w:rsidRDefault="00D84267" w:rsidP="0070054F">
      <w:pPr>
        <w:pStyle w:val="Nincstrkz"/>
      </w:pPr>
      <w:r>
        <w:t xml:space="preserve">A csoportoknál a kapcsolatfelvételt és a közös munkát a </w:t>
      </w:r>
      <w:proofErr w:type="spellStart"/>
      <w:r>
        <w:t>Teams</w:t>
      </w:r>
      <w:proofErr w:type="spellEnd"/>
      <w:r>
        <w:t>-en meg lehet oldani.</w:t>
      </w:r>
    </w:p>
    <w:p w14:paraId="05F770B7" w14:textId="77777777" w:rsidR="00D84267" w:rsidRDefault="00D84267" w:rsidP="0070054F">
      <w:pPr>
        <w:pStyle w:val="Nincstrkz"/>
      </w:pPr>
      <w:r>
        <w:t>Ha valaki nem talál társat (pl. páratlanul vannak a csoportban), a GitHub-os feladatot akkor is projektmunkában csinálja meg két GitHub fiókot felhasználva.</w:t>
      </w:r>
    </w:p>
    <w:p w14:paraId="00ABD342" w14:textId="77777777" w:rsidR="00D84267" w:rsidRDefault="00D84267" w:rsidP="0070054F">
      <w:pPr>
        <w:pStyle w:val="Nincstrkz"/>
      </w:pPr>
      <w:r>
        <w:t xml:space="preserve"> </w:t>
      </w:r>
    </w:p>
    <w:p w14:paraId="5AD435FC" w14:textId="77777777" w:rsidR="00D84267" w:rsidRDefault="00D84267" w:rsidP="0070054F">
      <w:pPr>
        <w:pStyle w:val="Nincstrkz"/>
      </w:pPr>
      <w:r>
        <w:t>Az Adatbázisok mappában találnak adatbázis forrásokat, amik közül kell egyet a csoportnak választani és felhasználni a feladatában. Egy adatbázist maximum 1 csoport választhat.</w:t>
      </w:r>
    </w:p>
    <w:p w14:paraId="1A27E86E" w14:textId="77777777" w:rsidR="00D84267" w:rsidRDefault="00D84267" w:rsidP="0070054F">
      <w:pPr>
        <w:pStyle w:val="Nincstrkz"/>
      </w:pPr>
      <w:r>
        <w:t>Az adatbázist lehet újabb táblákkal bővíteni. Importálja be a választott adatbázis adatait.</w:t>
      </w:r>
    </w:p>
    <w:p w14:paraId="080C87C6" w14:textId="77777777" w:rsidR="00D84267" w:rsidRDefault="00D84267" w:rsidP="0070054F">
      <w:pPr>
        <w:pStyle w:val="Nincstrkz"/>
      </w:pPr>
      <w:r>
        <w:t xml:space="preserve"> </w:t>
      </w:r>
    </w:p>
    <w:p w14:paraId="63C1792A" w14:textId="77777777" w:rsidR="00D84267" w:rsidRDefault="00D84267" w:rsidP="0070054F">
      <w:pPr>
        <w:pStyle w:val="Nincstrkz"/>
      </w:pPr>
      <w:r>
        <w:t xml:space="preserve">A feladatban egy menüvel ellátott grafikus asztali alkalmazást kell készíteni Java nyelven </w:t>
      </w:r>
      <w:proofErr w:type="spellStart"/>
      <w:r>
        <w:t>JavaFX</w:t>
      </w:r>
      <w:proofErr w:type="spellEnd"/>
      <w:r>
        <w:t xml:space="preserve"> technológiával.</w:t>
      </w:r>
    </w:p>
    <w:p w14:paraId="10522FFB" w14:textId="77777777" w:rsidR="00D84267" w:rsidRDefault="00D84267" w:rsidP="0070054F">
      <w:pPr>
        <w:pStyle w:val="Nincstrkz"/>
      </w:pPr>
      <w:r>
        <w:t xml:space="preserve"> </w:t>
      </w:r>
    </w:p>
    <w:p w14:paraId="3C075CFE" w14:textId="77777777" w:rsidR="00D84267" w:rsidRDefault="00D84267" w:rsidP="0070054F">
      <w:pPr>
        <w:pStyle w:val="Nincstrkz"/>
      </w:pPr>
      <w:r>
        <w:t>Összesen 30 pont</w:t>
      </w:r>
    </w:p>
    <w:p w14:paraId="01874795" w14:textId="77777777" w:rsidR="00D84267" w:rsidRDefault="00D84267" w:rsidP="0070054F">
      <w:pPr>
        <w:pStyle w:val="Nincstrkz"/>
      </w:pPr>
      <w:r>
        <w:t xml:space="preserve"> </w:t>
      </w:r>
    </w:p>
    <w:p w14:paraId="3DD1C14C" w14:textId="11D37D2A" w:rsidR="00D84267" w:rsidRDefault="00D84267" w:rsidP="006440D9">
      <w:pPr>
        <w:pStyle w:val="szdfelsorolsszm"/>
      </w:pPr>
      <w:r>
        <w:t>Adatbázis menü: egy CRUD alkalmazás a választott adatbázissal​​​​(5 pont)</w:t>
      </w:r>
    </w:p>
    <w:p w14:paraId="32F153DB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Olvas almenü: </w:t>
      </w:r>
      <w:proofErr w:type="spellStart"/>
      <w:r>
        <w:t>Megjeleníi</w:t>
      </w:r>
      <w:proofErr w:type="spellEnd"/>
      <w:r>
        <w:t xml:space="preserve"> az adatbázis adatait egy táblázatban. Az adatbázis legalább 3 táblájának adatait használja fel. Ha túl sok adatot tartalmaz az adatbázis, akkor elég csak egy részét megjeleníteni.</w:t>
      </w:r>
    </w:p>
    <w:p w14:paraId="6F2AD64B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Olvas2 almenü: </w:t>
      </w:r>
      <w:proofErr w:type="gramStart"/>
      <w:r>
        <w:t>Hasonló</w:t>
      </w:r>
      <w:proofErr w:type="gramEnd"/>
      <w:r>
        <w:t xml:space="preserve"> mint az előző, de az oldalon először jelenjen meg egy Űrlap, aminek segítségével tud szűrni az adatbázis adataira. Az űrlapon használja a következő elemeket: szöveges beviteli mező, lenyíló lista, </w:t>
      </w:r>
      <w:proofErr w:type="spellStart"/>
      <w:r>
        <w:t>radio</w:t>
      </w:r>
      <w:proofErr w:type="spellEnd"/>
      <w:r>
        <w:t xml:space="preserve"> gomb, jelölőnégyzet.</w:t>
      </w:r>
    </w:p>
    <w:p w14:paraId="596BDE00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Ír almenü: Az oldalon jelenjen meg egy űrlap, aminek segítségével új rekordot tud hozzáfűzni az adatbázis egyik táblájához.</w:t>
      </w:r>
    </w:p>
    <w:p w14:paraId="1A308F6D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Módosít almenü: Az oldalon jelenjen meg egy űrlap, aminek segítségével egy már meglévő rekordot tud módosítani az adatbázis egyik táblájánál. A rekord azonosítója lenyíló listából legyen választható.</w:t>
      </w:r>
    </w:p>
    <w:p w14:paraId="53FB11E0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Töröl almenü: Az egyik tábla egy rekordjának törléséhez. A rekord azonosítója lenyíló listából legyen választható.</w:t>
      </w:r>
    </w:p>
    <w:p w14:paraId="61E9B0F0" w14:textId="1185468D" w:rsidR="00D84267" w:rsidRDefault="00D84267" w:rsidP="006440D9">
      <w:pPr>
        <w:pStyle w:val="szdfelsorolsszm"/>
      </w:pPr>
      <w:r>
        <w:t xml:space="preserve">Rest1 menü: Készítsen egy </w:t>
      </w:r>
      <w:proofErr w:type="spellStart"/>
      <w:r>
        <w:t>Restful</w:t>
      </w:r>
      <w:proofErr w:type="spellEnd"/>
      <w:r>
        <w:t xml:space="preserve"> klienst az eladáson bemutatott ​​​(5 pont)</w:t>
      </w:r>
    </w:p>
    <w:p w14:paraId="5D35DCF9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https://gorest.co.in Rest szerverhez. A 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 xml:space="preserve"> almenükben valósítsa meg a hozzájuk tartozó műveletet.</w:t>
      </w:r>
    </w:p>
    <w:p w14:paraId="766B2AF9" w14:textId="334F4812" w:rsidR="00D84267" w:rsidRDefault="00D84267" w:rsidP="006440D9">
      <w:pPr>
        <w:pStyle w:val="szdfelsorolsszm"/>
      </w:pPr>
      <w:r>
        <w:lastRenderedPageBreak/>
        <w:t xml:space="preserve">Készítsen a Microsoft </w:t>
      </w:r>
      <w:proofErr w:type="spellStart"/>
      <w:r>
        <w:t>Azure</w:t>
      </w:r>
      <w:proofErr w:type="spellEnd"/>
      <w:r>
        <w:t xml:space="preserve"> felhőben egy </w:t>
      </w:r>
      <w:proofErr w:type="spellStart"/>
      <w:r>
        <w:t>ReatFul</w:t>
      </w:r>
      <w:proofErr w:type="spellEnd"/>
      <w:r>
        <w:t xml:space="preserve"> szerver szolgáltatást a választott ​(5 pont)</w:t>
      </w:r>
    </w:p>
    <w:p w14:paraId="085C8F97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adatbázis egyik táblája alapján.</w:t>
      </w:r>
    </w:p>
    <w:p w14:paraId="61FD5484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Rest2 menü: Készítsen egy </w:t>
      </w:r>
      <w:proofErr w:type="spellStart"/>
      <w:r>
        <w:t>Restful</w:t>
      </w:r>
      <w:proofErr w:type="spellEnd"/>
      <w:r>
        <w:t xml:space="preserve"> klienst a Microsoft </w:t>
      </w:r>
      <w:proofErr w:type="spellStart"/>
      <w:r>
        <w:t>Azure</w:t>
      </w:r>
      <w:proofErr w:type="spellEnd"/>
      <w:r>
        <w:t xml:space="preserve"> felhőben létrehozott Rest szerverhez. A 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 xml:space="preserve"> almenükben valósítsa meg a hozzájuk tartozó műveletet.</w:t>
      </w:r>
    </w:p>
    <w:p w14:paraId="4EA042CA" w14:textId="34D42BF5" w:rsidR="00D84267" w:rsidRDefault="00D84267" w:rsidP="006440D9">
      <w:pPr>
        <w:pStyle w:val="szdfelsorolsszm"/>
      </w:pPr>
      <w:proofErr w:type="spellStart"/>
      <w:r>
        <w:t>SoapKliens</w:t>
      </w:r>
      <w:proofErr w:type="spellEnd"/>
      <w:r>
        <w:t xml:space="preserve"> menü: Készítsen egy SOAP klienst a Magyar Nemzeti Bank ​​(5 pont)</w:t>
      </w:r>
    </w:p>
    <w:p w14:paraId="752F1C5E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webszolgáltatásához. </w:t>
      </w:r>
    </w:p>
    <w:p w14:paraId="2B602BF3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Letöltés almenü: Letölti az összes adatot helyi adatbázisba.</w:t>
      </w:r>
    </w:p>
    <w:p w14:paraId="2382CF0A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Letöltés2 almenü: Az oldalon megjelenik egy űrlap (beviteli mezők, lenyíló lista, </w:t>
      </w:r>
      <w:proofErr w:type="spellStart"/>
      <w:r>
        <w:t>radio</w:t>
      </w:r>
      <w:proofErr w:type="spellEnd"/>
      <w:r>
        <w:t xml:space="preserve"> gomb, jelölő négyzet). Letölti a kiválasztott adatokat helyi adatbázisba és a Microsoft </w:t>
      </w:r>
      <w:proofErr w:type="spellStart"/>
      <w:r>
        <w:t>Azure</w:t>
      </w:r>
      <w:proofErr w:type="spellEnd"/>
      <w:r>
        <w:t xml:space="preserve"> felhő adatbázisába is.</w:t>
      </w:r>
    </w:p>
    <w:p w14:paraId="6C4D6A3A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Grafikon almenü: Letöltés2 almenühöz hasonlóan választ egy adatsort és megjeleníti az adatokat grafikonon is.</w:t>
      </w:r>
    </w:p>
    <w:p w14:paraId="70F12ABA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Minta: https://www.mnb.hu/arfolyam-lekerdezes</w:t>
      </w:r>
    </w:p>
    <w:p w14:paraId="6F0124EB" w14:textId="261A6814" w:rsidR="00D84267" w:rsidRDefault="00D84267" w:rsidP="006440D9">
      <w:pPr>
        <w:pStyle w:val="szdfelsorolsszm"/>
      </w:pPr>
      <w:r>
        <w:t>Adatbányászat menü: ​​​​​​​​(5 pont)</w:t>
      </w:r>
    </w:p>
    <w:p w14:paraId="19F2353F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Válasszanak ki egy fájlt az Adatbányászat-források mappából (az órán vizsgát credit-</w:t>
      </w:r>
      <w:proofErr w:type="spellStart"/>
      <w:proofErr w:type="gramStart"/>
      <w:r>
        <w:t>g.arff</w:t>
      </w:r>
      <w:proofErr w:type="spellEnd"/>
      <w:proofErr w:type="gramEnd"/>
      <w:r>
        <w:t xml:space="preserve"> fájlt nem lehet választani). Válasszanak ki ebben egy olyan attribútumot, ami nem sok fajta adatot tartalmaz. Általában az utolsó </w:t>
      </w:r>
      <w:proofErr w:type="spellStart"/>
      <w:r>
        <w:t>Class</w:t>
      </w:r>
      <w:proofErr w:type="spellEnd"/>
      <w:r>
        <w:t xml:space="preserve"> nevű attribútum ilyen. </w:t>
      </w:r>
    </w:p>
    <w:p w14:paraId="7BF17EAF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Döntési fa almenü: Készítsenek döntési fával gépi tanuló algoritmus a kiválasztott attribútum előrejelzésére. Eredményül írassák ki a Döntési fa.txt fájlba a következő adatokat: </w:t>
      </w:r>
    </w:p>
    <w:p w14:paraId="7A9606BE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Tanító és kiértékelő halmaz mérete, </w:t>
      </w:r>
    </w:p>
    <w:p w14:paraId="688D9AEF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TP, TN, FP, FN,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1B7DC307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A döntési fa kiíratása</w:t>
      </w:r>
    </w:p>
    <w:p w14:paraId="42AFB537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A kiértékelő halmaz minden egyedére a </w:t>
      </w:r>
      <w:proofErr w:type="spellStart"/>
      <w:r>
        <w:t>prediktált</w:t>
      </w:r>
      <w:proofErr w:type="spellEnd"/>
      <w:r>
        <w:t xml:space="preserve"> és a valós érték</w:t>
      </w:r>
    </w:p>
    <w:p w14:paraId="69C7D85E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Több algoritmus almenü: A választott adathalmazra futtassa le a tanult algoritmusokat. A Gépi tanulás.txt fájlba írassa ki mindegyikre: </w:t>
      </w:r>
    </w:p>
    <w:p w14:paraId="32C482BD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TP, TN, FP, FN,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37D8586A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lastRenderedPageBreak/>
        <w:t xml:space="preserve">Válassza ki az algoritmusok közül azt, amelyiknek a legjobb lett a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eredménye és írassa ki az algoritmus nevét az alkalmazás ablakába.</w:t>
      </w:r>
    </w:p>
    <w:p w14:paraId="01C4A67D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>Több algoritmus almenü-2: Lenyíló listából lehessen választani a tanult algoritmusok közül. Az algoritmust lefuttatva írassa ki az alkalmazás ablakába a következő adatokat:</w:t>
      </w:r>
    </w:p>
    <w:p w14:paraId="7033C3ED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TP, TN, FP, FN,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0CF055FC" w14:textId="6277FA12" w:rsidR="00D84267" w:rsidRDefault="00D84267" w:rsidP="006440D9">
      <w:pPr>
        <w:pStyle w:val="szdfelsorolsszm"/>
      </w:pPr>
      <w:r>
        <w:t>Egyéb menü:​​​​​​​​​​​(5 pont)</w:t>
      </w:r>
    </w:p>
    <w:p w14:paraId="7B1F6AE7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r>
        <w:t xml:space="preserve">Páthuzamos almenü: Mutassa be a párhuzamos programvégrehajtást egy oldalon. pl. egy gombra való kattintás után egy </w:t>
      </w:r>
      <w:proofErr w:type="spellStart"/>
      <w:r>
        <w:t>Label</w:t>
      </w:r>
      <w:proofErr w:type="spellEnd"/>
      <w:r>
        <w:t xml:space="preserve">-ben 1 másodpercenként, a másik </w:t>
      </w:r>
      <w:proofErr w:type="spellStart"/>
      <w:r>
        <w:t>Labelbe</w:t>
      </w:r>
      <w:proofErr w:type="spellEnd"/>
      <w:r>
        <w:t xml:space="preserve"> 2 másodpercenként jelenjen meg egy változó szöveg.</w:t>
      </w:r>
    </w:p>
    <w:p w14:paraId="7F550F42" w14:textId="77777777" w:rsidR="00D84267" w:rsidRDefault="00D84267" w:rsidP="005E1AC2">
      <w:pPr>
        <w:pStyle w:val="szdfelsorolsszm"/>
        <w:numPr>
          <w:ilvl w:val="0"/>
          <w:numId w:val="0"/>
        </w:numPr>
        <w:ind w:left="1364"/>
      </w:pPr>
      <w:proofErr w:type="spellStart"/>
      <w:r>
        <w:t>Stream</w:t>
      </w:r>
      <w:proofErr w:type="spellEnd"/>
      <w:r>
        <w:t xml:space="preserve"> almenü: Olvassa ki a </w:t>
      </w:r>
      <w:proofErr w:type="spellStart"/>
      <w:r>
        <w:t>válsztott</w:t>
      </w:r>
      <w:proofErr w:type="spellEnd"/>
      <w:r>
        <w:t xml:space="preserve"> adatbázis minden adatát egy </w:t>
      </w:r>
      <w:proofErr w:type="spellStart"/>
      <w:r>
        <w:t>Stream</w:t>
      </w:r>
      <w:proofErr w:type="spellEnd"/>
      <w:r>
        <w:t xml:space="preserve">-be. </w:t>
      </w:r>
      <w:proofErr w:type="spellStart"/>
      <w:r>
        <w:t>Késztsen</w:t>
      </w:r>
      <w:proofErr w:type="spellEnd"/>
      <w:r>
        <w:t xml:space="preserve"> egy űrlapot (beviteli mezők, lenyíló lista, </w:t>
      </w:r>
      <w:proofErr w:type="spellStart"/>
      <w:r>
        <w:t>radio</w:t>
      </w:r>
      <w:proofErr w:type="spellEnd"/>
      <w:r>
        <w:t xml:space="preserve"> gomb, jelölő négyzet), ahol több szűrőfeltételt is beállíthat az adatokra. Jelenítse meg egy táblázatban a szűrt adatokat.</w:t>
      </w:r>
    </w:p>
    <w:p w14:paraId="0AEFA663" w14:textId="2EE5EF01" w:rsidR="007A72B2" w:rsidRDefault="00D84267" w:rsidP="006440D9">
      <w:pPr>
        <w:pStyle w:val="szdfelsorolsszm"/>
      </w:pPr>
      <w:r>
        <w:t>Készítsen egy JAR futtatható fájlt, ami a GitHub-</w:t>
      </w:r>
      <w:proofErr w:type="spellStart"/>
      <w:r>
        <w:t>on</w:t>
      </w:r>
      <w:proofErr w:type="spellEnd"/>
      <w:r>
        <w:t xml:space="preserve"> is megjelenik a főmappában.​</w:t>
      </w:r>
    </w:p>
    <w:p w14:paraId="48D75AA1" w14:textId="77777777" w:rsidR="001E34EA" w:rsidRDefault="001E34EA" w:rsidP="005E1AC2">
      <w:pPr>
        <w:pStyle w:val="szdfelsorolsszm"/>
        <w:numPr>
          <w:ilvl w:val="0"/>
          <w:numId w:val="0"/>
        </w:numPr>
        <w:ind w:left="1364"/>
      </w:pPr>
      <w:r>
        <w:t>8. Használják a GitHub (github.com) verziókövető rendszert. ​​​</w:t>
      </w:r>
    </w:p>
    <w:p w14:paraId="08BCAE47" w14:textId="77777777" w:rsidR="001E34EA" w:rsidRDefault="001E34EA" w:rsidP="005E1AC2">
      <w:pPr>
        <w:pStyle w:val="szdfelsorolsszm"/>
        <w:numPr>
          <w:ilvl w:val="0"/>
          <w:numId w:val="0"/>
        </w:numPr>
        <w:ind w:left="1364"/>
      </w:pPr>
      <w:r>
        <w:t>(Kötelező elem! A forrás ez alapján lesz javítva)</w:t>
      </w:r>
    </w:p>
    <w:p w14:paraId="684457A8" w14:textId="161DAEDC" w:rsidR="00FC1A03" w:rsidRDefault="001E34EA" w:rsidP="0070054F">
      <w:pPr>
        <w:pStyle w:val="szdfelsorolsszm"/>
      </w:pPr>
      <w:r>
        <w:t>A GitHub-</w:t>
      </w:r>
      <w:proofErr w:type="spellStart"/>
      <w:r>
        <w:t>on</w:t>
      </w:r>
      <w:proofErr w:type="spellEnd"/>
      <w:r>
        <w:t xml:space="preserve"> a projektmunka módszert alkalmazzák: látszódjék, hogy a csoport tagjai melyik részt készítették el és kb. fele-fele arányban járuljanak hozzá a projekthez. Ne csak a kész alkalmazást töltsék fel egy lépésben, hanem a részállapotokat is még legalább 5 lépésben személyenként.</w:t>
      </w:r>
    </w:p>
    <w:p w14:paraId="0BC9FB54" w14:textId="77777777" w:rsidR="00FC1A03" w:rsidRDefault="00FC1A03">
      <w:r>
        <w:br w:type="page"/>
      </w:r>
    </w:p>
    <w:p w14:paraId="530F8993" w14:textId="6A230516" w:rsidR="001E34EA" w:rsidRDefault="0004053A" w:rsidP="0004053A">
      <w:pPr>
        <w:pStyle w:val="szdcmsor1"/>
      </w:pPr>
      <w:bookmarkStart w:id="1" w:name="_Toc120828571"/>
      <w:r w:rsidRPr="0004053A">
        <w:lastRenderedPageBreak/>
        <w:t>A gépi és nyelvi igények</w:t>
      </w:r>
      <w:bookmarkEnd w:id="1"/>
    </w:p>
    <w:p w14:paraId="71E1195B" w14:textId="7699D869" w:rsidR="00407B06" w:rsidRDefault="00407B06" w:rsidP="00407B06">
      <w:pPr>
        <w:pStyle w:val="szdszveg"/>
        <w:ind w:firstLine="0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Az alkalmazás fejlesztése a Java programozási nyelven történt. Így az alkalmazás használatához java futtató környezetet kell telepíteni.</w:t>
      </w:r>
    </w:p>
    <w:p w14:paraId="17FF8807" w14:textId="77777777" w:rsidR="00DA125E" w:rsidRPr="00407B06" w:rsidRDefault="00DA125E" w:rsidP="00407B06">
      <w:pPr>
        <w:pStyle w:val="szdcmsor2"/>
      </w:pPr>
      <w:bookmarkStart w:id="2" w:name="_Toc120828572"/>
      <w:r w:rsidRPr="00407B06">
        <w:rPr>
          <w:rStyle w:val="normaltextrun"/>
        </w:rPr>
        <w:t>Ajánlott specifikációk:</w:t>
      </w:r>
      <w:bookmarkEnd w:id="2"/>
      <w:r w:rsidRPr="00407B06">
        <w:rPr>
          <w:rStyle w:val="eop"/>
        </w:rPr>
        <w:t> </w:t>
      </w:r>
    </w:p>
    <w:p w14:paraId="739876D3" w14:textId="49AB8280" w:rsidR="00DA125E" w:rsidRDefault="00984614" w:rsidP="00984614">
      <w:pPr>
        <w:pStyle w:val="szdfelsorolsbet"/>
        <w:numPr>
          <w:ilvl w:val="0"/>
          <w:numId w:val="19"/>
        </w:numPr>
        <w:rPr>
          <w:rStyle w:val="normaltextrun"/>
        </w:rPr>
      </w:pPr>
      <w:r>
        <w:rPr>
          <w:rStyle w:val="normaltextrun"/>
        </w:rPr>
        <w:t>ARM vagy amd-64 architektúrájú rendszer</w:t>
      </w:r>
    </w:p>
    <w:p w14:paraId="53BA5226" w14:textId="279FFD88" w:rsidR="00984614" w:rsidRDefault="00984614" w:rsidP="00984614">
      <w:pPr>
        <w:pStyle w:val="szdfelsorolsbet"/>
        <w:numPr>
          <w:ilvl w:val="0"/>
          <w:numId w:val="19"/>
        </w:numPr>
      </w:pPr>
      <w:r>
        <w:rPr>
          <w:rStyle w:val="normaltextrun"/>
        </w:rPr>
        <w:t>Operációs rendszer: Bármilyen OS. amin telepíthető java futtató környezet.</w:t>
      </w:r>
    </w:p>
    <w:p w14:paraId="79C5548A" w14:textId="1008EB6C" w:rsidR="00DA125E" w:rsidRDefault="00B10825" w:rsidP="00984614">
      <w:pPr>
        <w:pStyle w:val="szdfelsorolsbet"/>
        <w:numPr>
          <w:ilvl w:val="0"/>
          <w:numId w:val="19"/>
        </w:numPr>
      </w:pPr>
      <w:r>
        <w:rPr>
          <w:rStyle w:val="normaltextrun"/>
        </w:rPr>
        <w:t xml:space="preserve">Hálózat: </w:t>
      </w:r>
      <w:r w:rsidR="00DA125E">
        <w:rPr>
          <w:rStyle w:val="normaltextrun"/>
        </w:rPr>
        <w:t>Széles sávú internetkapcsolat</w:t>
      </w:r>
      <w:r w:rsidR="00DA125E">
        <w:rPr>
          <w:rStyle w:val="eop"/>
        </w:rPr>
        <w:t> </w:t>
      </w:r>
    </w:p>
    <w:p w14:paraId="22492274" w14:textId="27916938" w:rsidR="00DA125E" w:rsidRDefault="00B10825" w:rsidP="00984614">
      <w:pPr>
        <w:pStyle w:val="szdfelsorolsbet"/>
        <w:numPr>
          <w:ilvl w:val="0"/>
          <w:numId w:val="19"/>
        </w:numPr>
        <w:rPr>
          <w:rFonts w:ascii="Calibri" w:hAnsi="Calibri" w:cs="Calibri"/>
          <w:sz w:val="22"/>
        </w:rPr>
      </w:pPr>
      <w:r>
        <w:rPr>
          <w:rStyle w:val="normaltextrun"/>
        </w:rPr>
        <w:t>Tárhely: 2</w:t>
      </w:r>
      <w:r w:rsidR="00DA125E">
        <w:rPr>
          <w:rStyle w:val="normaltextrun"/>
        </w:rPr>
        <w:t xml:space="preserve"> GB szabad hely</w:t>
      </w:r>
      <w:r w:rsidR="00DA125E">
        <w:rPr>
          <w:rStyle w:val="eop"/>
        </w:rPr>
        <w:t> </w:t>
      </w:r>
    </w:p>
    <w:p w14:paraId="1663F24D" w14:textId="218740A2" w:rsidR="00DA125E" w:rsidRDefault="00DA125E" w:rsidP="00DA125E">
      <w:pPr>
        <w:pStyle w:val="szdcmsor1"/>
        <w:rPr>
          <w:shd w:val="clear" w:color="auto" w:fill="FFFFFF"/>
        </w:rPr>
      </w:pPr>
      <w:bookmarkStart w:id="3" w:name="_Toc120828573"/>
      <w:r w:rsidRPr="00DA125E">
        <w:rPr>
          <w:shd w:val="clear" w:color="auto" w:fill="FFFFFF"/>
        </w:rPr>
        <w:lastRenderedPageBreak/>
        <w:t>A mappa és fájlszerkezet bemutatását név és funkció szerint</w:t>
      </w:r>
      <w:bookmarkEnd w:id="3"/>
    </w:p>
    <w:p w14:paraId="0BD5185F" w14:textId="13DEFD75" w:rsidR="005A336B" w:rsidRDefault="005A336B" w:rsidP="00C40553">
      <w:pPr>
        <w:pStyle w:val="szdcmsor2"/>
      </w:pPr>
      <w:bookmarkStart w:id="4" w:name="_Toc120828574"/>
      <w:proofErr w:type="spellStart"/>
      <w:r>
        <w:t>G</w:t>
      </w:r>
      <w:r w:rsidRPr="005A336B">
        <w:t>ithub</w:t>
      </w:r>
      <w:proofErr w:type="spellEnd"/>
      <w:r w:rsidRPr="005A336B">
        <w:t xml:space="preserve"> </w:t>
      </w:r>
      <w:proofErr w:type="spellStart"/>
      <w:r w:rsidRPr="005A336B">
        <w:t>repository</w:t>
      </w:r>
      <w:proofErr w:type="spellEnd"/>
      <w:r w:rsidRPr="005A336B">
        <w:t xml:space="preserve"> tartalma:</w:t>
      </w:r>
      <w:bookmarkEnd w:id="4"/>
    </w:p>
    <w:p w14:paraId="6CAE3BE8" w14:textId="604315DD" w:rsidR="00550C2B" w:rsidRPr="00550C2B" w:rsidRDefault="00EF247D" w:rsidP="00550C2B">
      <w:pPr>
        <w:pStyle w:val="szdszveg"/>
      </w:pPr>
      <w:r w:rsidRPr="00EF247D">
        <w:drawing>
          <wp:inline distT="0" distB="0" distL="0" distR="0" wp14:anchorId="08AAA8DD" wp14:editId="021870BE">
            <wp:extent cx="5579110" cy="2929890"/>
            <wp:effectExtent l="0" t="0" r="2540" b="381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2606" w14:textId="569CE507" w:rsidR="005A336B" w:rsidRDefault="005A336B" w:rsidP="000678C9">
      <w:pPr>
        <w:pStyle w:val="szdszveg"/>
        <w:jc w:val="center"/>
      </w:pPr>
    </w:p>
    <w:p w14:paraId="59CFA7A5" w14:textId="7EA9D707" w:rsidR="00F32418" w:rsidRPr="00EF247D" w:rsidRDefault="00550C2B" w:rsidP="00F32418">
      <w:pPr>
        <w:pStyle w:val="szdfelsorols"/>
        <w:rPr>
          <w:rStyle w:val="eop"/>
        </w:rPr>
      </w:pPr>
      <w:proofErr w:type="spellStart"/>
      <w:r>
        <w:rPr>
          <w:rStyle w:val="normaltextrun"/>
          <w:rFonts w:ascii="Calibri" w:hAnsi="Calibri" w:cs="Calibri"/>
          <w:sz w:val="22"/>
        </w:rPr>
        <w:t>JavaFx_Beadando</w:t>
      </w:r>
      <w:proofErr w:type="spellEnd"/>
      <w:r w:rsidR="00F32418">
        <w:rPr>
          <w:rStyle w:val="normaltextrun"/>
          <w:rFonts w:ascii="Calibri" w:hAnsi="Calibri" w:cs="Calibri"/>
          <w:sz w:val="22"/>
        </w:rPr>
        <w:t xml:space="preserve"> mappa: A project könyvtára</w:t>
      </w:r>
      <w:r w:rsidR="00F32418">
        <w:rPr>
          <w:rStyle w:val="eop"/>
          <w:rFonts w:ascii="Calibri" w:hAnsi="Calibri" w:cs="Calibri"/>
          <w:sz w:val="22"/>
        </w:rPr>
        <w:t> </w:t>
      </w:r>
    </w:p>
    <w:p w14:paraId="54AB159D" w14:textId="6DC06239" w:rsidR="00EF247D" w:rsidRPr="00EF247D" w:rsidRDefault="00EF247D" w:rsidP="00F32418">
      <w:pPr>
        <w:pStyle w:val="szdfelsorols"/>
        <w:rPr>
          <w:rStyle w:val="eop"/>
        </w:rPr>
      </w:pPr>
      <w:r>
        <w:rPr>
          <w:rStyle w:val="eop"/>
          <w:rFonts w:ascii="Calibri" w:hAnsi="Calibri" w:cs="Calibri"/>
          <w:sz w:val="22"/>
        </w:rPr>
        <w:t>Java Előadás.docx: Dokumentáció</w:t>
      </w:r>
    </w:p>
    <w:p w14:paraId="088514E1" w14:textId="4D76CEBF" w:rsidR="00EF247D" w:rsidRDefault="00EF247D" w:rsidP="00F32418">
      <w:pPr>
        <w:pStyle w:val="szdfelsorols"/>
      </w:pPr>
      <w:proofErr w:type="spellStart"/>
      <w:r>
        <w:rPr>
          <w:rStyle w:val="eop"/>
          <w:rFonts w:ascii="Calibri" w:hAnsi="Calibri" w:cs="Calibri"/>
          <w:sz w:val="22"/>
        </w:rPr>
        <w:t>mozimusor.sql</w:t>
      </w:r>
      <w:proofErr w:type="spellEnd"/>
      <w:r>
        <w:rPr>
          <w:rStyle w:val="eop"/>
          <w:rFonts w:ascii="Calibri" w:hAnsi="Calibri" w:cs="Calibri"/>
          <w:sz w:val="22"/>
        </w:rPr>
        <w:t>: Az alkalmazás adatbázisához tartozó adatok, táblák</w:t>
      </w:r>
    </w:p>
    <w:p w14:paraId="095464B7" w14:textId="77777777" w:rsidR="00C40553" w:rsidRPr="00C40553" w:rsidRDefault="00C40553" w:rsidP="00C40553">
      <w:pPr>
        <w:pStyle w:val="szdcmsor2"/>
      </w:pPr>
      <w:bookmarkStart w:id="5" w:name="_Toc120828575"/>
      <w:r w:rsidRPr="00C40553">
        <w:rPr>
          <w:rStyle w:val="normaltextrun"/>
        </w:rPr>
        <w:t>A Java osztályok:</w:t>
      </w:r>
      <w:bookmarkEnd w:id="5"/>
      <w:r w:rsidRPr="00C40553">
        <w:rPr>
          <w:rStyle w:val="eop"/>
        </w:rPr>
        <w:t> </w:t>
      </w:r>
    </w:p>
    <w:p w14:paraId="0050B165" w14:textId="61D3D598" w:rsidR="00C40553" w:rsidRDefault="00C40553" w:rsidP="000678C9">
      <w:pPr>
        <w:pStyle w:val="szdfelsorols"/>
        <w:numPr>
          <w:ilvl w:val="0"/>
          <w:numId w:val="0"/>
        </w:numPr>
        <w:jc w:val="center"/>
      </w:pPr>
    </w:p>
    <w:p w14:paraId="590A861A" w14:textId="3E892B1A" w:rsidR="0037524C" w:rsidRDefault="0037524C" w:rsidP="003F1DE3">
      <w:pPr>
        <w:pStyle w:val="szdfelsorols"/>
      </w:pPr>
      <w:proofErr w:type="spellStart"/>
      <w:r>
        <w:t>Database</w:t>
      </w:r>
      <w:proofErr w:type="spellEnd"/>
      <w:r>
        <w:t>: Az összekötött</w:t>
      </w:r>
      <w:r w:rsidR="0077332E">
        <w:t xml:space="preserve"> táblás</w:t>
      </w:r>
      <w:r>
        <w:t xml:space="preserve"> lekérdezéshez szükséges modell.</w:t>
      </w:r>
    </w:p>
    <w:p w14:paraId="76F44A5D" w14:textId="563F64CA" w:rsidR="003F1DE3" w:rsidRDefault="00AD4B07" w:rsidP="003F1DE3">
      <w:pPr>
        <w:pStyle w:val="szdfelsorols"/>
      </w:pPr>
      <w:proofErr w:type="spellStart"/>
      <w:r>
        <w:t>DatabaseDAO</w:t>
      </w:r>
      <w:proofErr w:type="spellEnd"/>
      <w:r w:rsidR="003F1DE3">
        <w:t>:</w:t>
      </w:r>
      <w:r w:rsidR="00F54CAC" w:rsidRPr="00F54CAC">
        <w:rPr>
          <w:rFonts w:ascii="Calibri" w:hAnsi="Calibri" w:cs="Calibri"/>
          <w:color w:val="000000"/>
          <w:sz w:val="22"/>
          <w:shd w:val="clear" w:color="auto" w:fill="FFFFFF"/>
        </w:rPr>
        <w:t xml:space="preserve"> </w:t>
      </w:r>
      <w:r w:rsidR="00C12F69">
        <w:rPr>
          <w:rStyle w:val="normaltextrun"/>
          <w:rFonts w:ascii="Calibri" w:hAnsi="Calibri" w:cs="Calibri"/>
          <w:color w:val="000000"/>
          <w:sz w:val="22"/>
          <w:shd w:val="clear" w:color="auto" w:fill="FFFFFF"/>
        </w:rPr>
        <w:t>Függvények és adattagok az összekötött táblás lekérdezéshez.</w:t>
      </w:r>
    </w:p>
    <w:p w14:paraId="188346FE" w14:textId="44DFEFF1" w:rsidR="003F1DE3" w:rsidRDefault="003F1DE3" w:rsidP="003F1DE3">
      <w:pPr>
        <w:pStyle w:val="szdfelsorols"/>
      </w:pPr>
      <w:proofErr w:type="spellStart"/>
      <w:r>
        <w:t>HelloApplication</w:t>
      </w:r>
      <w:proofErr w:type="spellEnd"/>
      <w:r>
        <w:t>:</w:t>
      </w:r>
      <w:r w:rsidR="009B7DC2">
        <w:t xml:space="preserve"> </w:t>
      </w:r>
      <w:r w:rsidR="00AD4B07">
        <w:t xml:space="preserve">Ez tartalmazza a main </w:t>
      </w:r>
      <w:r w:rsidR="00470368">
        <w:t>függvényt.</w:t>
      </w:r>
    </w:p>
    <w:p w14:paraId="6B322E90" w14:textId="18A5B11C" w:rsidR="003F1DE3" w:rsidRDefault="003F1DE3" w:rsidP="003F1DE3">
      <w:pPr>
        <w:pStyle w:val="szdfelsorols"/>
      </w:pPr>
      <w:proofErr w:type="spellStart"/>
      <w:r>
        <w:t>HelloController</w:t>
      </w:r>
      <w:proofErr w:type="spellEnd"/>
      <w:r>
        <w:t>:</w:t>
      </w:r>
      <w:r w:rsidR="00D25C17" w:rsidRPr="00D25C17">
        <w:t xml:space="preserve"> </w:t>
      </w:r>
      <w:r w:rsidR="00C774A9">
        <w:t>A szerveroldali logikát tartalmazza, vezérli az alkalmazást és kiválasztja mely nézetet mutatja meg</w:t>
      </w:r>
      <w:r w:rsidR="00BA4AF3">
        <w:t xml:space="preserve"> a felhasználónak</w:t>
      </w:r>
      <w:r w:rsidR="00C774A9">
        <w:t>.</w:t>
      </w:r>
    </w:p>
    <w:p w14:paraId="20130691" w14:textId="20E5C6B7" w:rsidR="003F1DE3" w:rsidRDefault="0037524C" w:rsidP="003F1DE3">
      <w:pPr>
        <w:pStyle w:val="szdfelsorols"/>
      </w:pPr>
      <w:r>
        <w:t>Mozi</w:t>
      </w:r>
      <w:r w:rsidR="003F1DE3">
        <w:t>:</w:t>
      </w:r>
      <w:r w:rsidR="002F1BA7">
        <w:t xml:space="preserve"> </w:t>
      </w:r>
      <w:r w:rsidR="00C40F27">
        <w:t>A mozi tábla lekérdezéséhez szükséges modell.</w:t>
      </w:r>
    </w:p>
    <w:p w14:paraId="2A05300D" w14:textId="170B4C46" w:rsidR="001D4F80" w:rsidRDefault="001D4F80" w:rsidP="003F1DE3">
      <w:pPr>
        <w:pStyle w:val="szdfelsorols"/>
      </w:pPr>
      <w:proofErr w:type="spellStart"/>
      <w:r>
        <w:t>MoziDAO</w:t>
      </w:r>
      <w:proofErr w:type="spellEnd"/>
      <w:r>
        <w:t>: A mozi táblával kapcsolatos adatbázis műveleteket valósítja meg.</w:t>
      </w:r>
    </w:p>
    <w:p w14:paraId="76FA9C6F" w14:textId="62D9C3D6" w:rsidR="003F1DE3" w:rsidRDefault="003F1DE3" w:rsidP="003F1DE3">
      <w:pPr>
        <w:pStyle w:val="szdfelsorols"/>
      </w:pPr>
      <w:proofErr w:type="spellStart"/>
      <w:r>
        <w:t>RestKliens</w:t>
      </w:r>
      <w:proofErr w:type="spellEnd"/>
      <w:r>
        <w:t>:</w:t>
      </w:r>
      <w:r w:rsidR="002E065E">
        <w:t xml:space="preserve"> </w:t>
      </w:r>
      <w:r w:rsidR="004D7E4B">
        <w:t xml:space="preserve">A </w:t>
      </w:r>
      <w:r w:rsidR="002E065E">
        <w:t>2</w:t>
      </w:r>
      <w:r w:rsidR="004D7E4B">
        <w:t>-es</w:t>
      </w:r>
      <w:r w:rsidR="002E065E">
        <w:t xml:space="preserve"> feladat</w:t>
      </w:r>
      <w:r w:rsidR="00AA4A0C">
        <w:t>ban levő</w:t>
      </w:r>
      <w:r w:rsidR="004D7E4B">
        <w:t xml:space="preserve"> rest s</w:t>
      </w:r>
      <w:r w:rsidR="00AA4A0C">
        <w:t>z</w:t>
      </w:r>
      <w:r w:rsidR="004D7E4B">
        <w:t>erverrel való kommunikációnak függvényei.</w:t>
      </w:r>
      <w:r w:rsidR="002E065E">
        <w:t xml:space="preserve"> </w:t>
      </w:r>
    </w:p>
    <w:p w14:paraId="3F7735B4" w14:textId="00853C9F" w:rsidR="00550C2B" w:rsidRDefault="003F1DE3" w:rsidP="00441D1B">
      <w:pPr>
        <w:pStyle w:val="szdfelsorols"/>
      </w:pPr>
      <w:proofErr w:type="spellStart"/>
      <w:r>
        <w:t>RestUser</w:t>
      </w:r>
      <w:proofErr w:type="spellEnd"/>
      <w:r>
        <w:t xml:space="preserve">: </w:t>
      </w:r>
      <w:r w:rsidR="00AA4A0C">
        <w:t>A 2-es feladatban levő rest szerverhez szükséges modell.</w:t>
      </w:r>
    </w:p>
    <w:p w14:paraId="12735FAE" w14:textId="398E8C00" w:rsidR="00441D1B" w:rsidRDefault="00441D1B" w:rsidP="00441D1B">
      <w:pPr>
        <w:pStyle w:val="szdfelsorols"/>
      </w:pPr>
      <w:proofErr w:type="spellStart"/>
      <w:r>
        <w:t>Launcher</w:t>
      </w:r>
      <w:proofErr w:type="spellEnd"/>
      <w:r>
        <w:t xml:space="preserve">: A projekt </w:t>
      </w:r>
      <w:proofErr w:type="spellStart"/>
      <w:r>
        <w:t>jar</w:t>
      </w:r>
      <w:proofErr w:type="spellEnd"/>
      <w:r>
        <w:t xml:space="preserve"> file-</w:t>
      </w:r>
      <w:proofErr w:type="spellStart"/>
      <w:r>
        <w:t>ba</w:t>
      </w:r>
      <w:proofErr w:type="spellEnd"/>
      <w:r>
        <w:t xml:space="preserve"> való fordítását segíti.</w:t>
      </w:r>
    </w:p>
    <w:p w14:paraId="03D6EF32" w14:textId="56080DC2" w:rsidR="00550C2B" w:rsidRDefault="00550C2B"/>
    <w:p w14:paraId="30C517A1" w14:textId="32BB1E29" w:rsidR="00A44F97" w:rsidRDefault="00A44F97" w:rsidP="00A44F97">
      <w:pPr>
        <w:pStyle w:val="szdcmsor1"/>
      </w:pPr>
      <w:bookmarkStart w:id="6" w:name="_Toc120828576"/>
      <w:r>
        <w:lastRenderedPageBreak/>
        <w:t>Képernyőképek</w:t>
      </w:r>
      <w:bookmarkEnd w:id="6"/>
    </w:p>
    <w:p w14:paraId="480ACA6C" w14:textId="17EC39B9" w:rsidR="00550C2B" w:rsidRDefault="00154397" w:rsidP="00154397">
      <w:pPr>
        <w:pStyle w:val="szdcmsor2"/>
      </w:pPr>
      <w:bookmarkStart w:id="7" w:name="_Toc120828577"/>
      <w:r w:rsidRPr="00550C2B">
        <w:rPr>
          <w:noProof/>
        </w:rPr>
        <w:drawing>
          <wp:anchor distT="0" distB="0" distL="114300" distR="114300" simplePos="0" relativeHeight="251658240" behindDoc="0" locked="0" layoutInCell="1" allowOverlap="1" wp14:anchorId="45DF5590" wp14:editId="2654DD84">
            <wp:simplePos x="0" y="0"/>
            <wp:positionH relativeFrom="margin">
              <wp:posOffset>-81077</wp:posOffset>
            </wp:positionH>
            <wp:positionV relativeFrom="paragraph">
              <wp:posOffset>306717</wp:posOffset>
            </wp:positionV>
            <wp:extent cx="5579110" cy="4394835"/>
            <wp:effectExtent l="0" t="0" r="2540" b="5715"/>
            <wp:wrapTopAndBottom/>
            <wp:docPr id="2" name="Kép 2" descr="https://cdn.discordapp.com/attachments/648162304176947205/104793949530516279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48162304176947205/1047939495305162792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C2B">
        <w:t>Alaplap</w:t>
      </w:r>
      <w:bookmarkEnd w:id="7"/>
    </w:p>
    <w:p w14:paraId="7DBCB094" w14:textId="4A2566F9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64EE73BD" w14:textId="06B0F1F2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49AEFA4D" w14:textId="483732AC" w:rsidR="00550C2B" w:rsidRDefault="00550C2B">
      <w:r>
        <w:br w:type="page"/>
      </w:r>
    </w:p>
    <w:p w14:paraId="1E59E68D" w14:textId="7FCC78B2" w:rsidR="00550C2B" w:rsidRDefault="00550C2B" w:rsidP="00154397">
      <w:pPr>
        <w:pStyle w:val="szdcmsor2"/>
      </w:pPr>
      <w:bookmarkStart w:id="8" w:name="_Toc120828578"/>
      <w:r w:rsidRPr="00550C2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3ACB40" wp14:editId="428A38AD">
            <wp:simplePos x="0" y="0"/>
            <wp:positionH relativeFrom="margin">
              <wp:align>right</wp:align>
            </wp:positionH>
            <wp:positionV relativeFrom="paragraph">
              <wp:posOffset>237131</wp:posOffset>
            </wp:positionV>
            <wp:extent cx="5579110" cy="4394946"/>
            <wp:effectExtent l="0" t="0" r="2540" b="5715"/>
            <wp:wrapSquare wrapText="bothSides"/>
            <wp:docPr id="4" name="Kép 4" descr="https://cdn.discordapp.com/attachments/648162304176947205/104793956793791290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648162304176947205/1047939567937912902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Olvasas1</w:t>
      </w:r>
      <w:bookmarkEnd w:id="8"/>
    </w:p>
    <w:p w14:paraId="6047E0F5" w14:textId="62D1BE12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2375AF27" w14:textId="77777777" w:rsidR="00550C2B" w:rsidRDefault="00550C2B">
      <w:r>
        <w:br w:type="page"/>
      </w:r>
    </w:p>
    <w:p w14:paraId="75EB66C0" w14:textId="4B5D2C87" w:rsidR="00550C2B" w:rsidRDefault="00550C2B" w:rsidP="00154397">
      <w:pPr>
        <w:pStyle w:val="szdcmsor2"/>
      </w:pPr>
      <w:bookmarkStart w:id="9" w:name="_Toc120828579"/>
      <w:r w:rsidRPr="00550C2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53EF13" wp14:editId="58908E25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579110" cy="4394946"/>
            <wp:effectExtent l="0" t="0" r="2540" b="5715"/>
            <wp:wrapSquare wrapText="bothSides"/>
            <wp:docPr id="5" name="Kép 5" descr="https://cdn.discordapp.com/attachments/648162304176947205/104793963914461596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48162304176947205/1047939639144615966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Olvasas2</w:t>
      </w:r>
      <w:bookmarkEnd w:id="9"/>
    </w:p>
    <w:p w14:paraId="3ED3B234" w14:textId="728F0DE6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75151841" w14:textId="77777777" w:rsidR="00550C2B" w:rsidRDefault="00550C2B">
      <w:r>
        <w:br w:type="page"/>
      </w:r>
    </w:p>
    <w:p w14:paraId="26E677CF" w14:textId="1E03766B" w:rsidR="00550C2B" w:rsidRDefault="00550C2B" w:rsidP="00154397">
      <w:pPr>
        <w:pStyle w:val="szdcmsor2"/>
      </w:pPr>
      <w:bookmarkStart w:id="10" w:name="_Toc120828580"/>
      <w:r w:rsidRPr="00550C2B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676174" wp14:editId="47BFAB04">
            <wp:simplePos x="0" y="0"/>
            <wp:positionH relativeFrom="margin">
              <wp:align>right</wp:align>
            </wp:positionH>
            <wp:positionV relativeFrom="paragraph">
              <wp:posOffset>308693</wp:posOffset>
            </wp:positionV>
            <wp:extent cx="5579110" cy="4394946"/>
            <wp:effectExtent l="0" t="0" r="2540" b="5715"/>
            <wp:wrapSquare wrapText="bothSides"/>
            <wp:docPr id="7" name="Kép 7" descr="https://cdn.discordapp.com/attachments/648162304176947205/104793976725124306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648162304176947205/1047939767251243068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Írás</w:t>
      </w:r>
      <w:bookmarkEnd w:id="10"/>
    </w:p>
    <w:p w14:paraId="318E98BC" w14:textId="334C9F83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1D90318B" w14:textId="77777777" w:rsidR="00550C2B" w:rsidRDefault="00550C2B">
      <w:r>
        <w:br w:type="page"/>
      </w:r>
    </w:p>
    <w:p w14:paraId="1B875ECD" w14:textId="11F4BFF3" w:rsidR="00550C2B" w:rsidRDefault="00550C2B" w:rsidP="00154397">
      <w:pPr>
        <w:pStyle w:val="szdcmsor2"/>
      </w:pPr>
      <w:bookmarkStart w:id="11" w:name="_Toc120828581"/>
      <w:r w:rsidRPr="00550C2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ECA236" wp14:editId="0E1AE25C">
            <wp:simplePos x="0" y="0"/>
            <wp:positionH relativeFrom="margin">
              <wp:align>right</wp:align>
            </wp:positionH>
            <wp:positionV relativeFrom="paragraph">
              <wp:posOffset>308693</wp:posOffset>
            </wp:positionV>
            <wp:extent cx="5579110" cy="4394946"/>
            <wp:effectExtent l="0" t="0" r="2540" b="5715"/>
            <wp:wrapSquare wrapText="bothSides"/>
            <wp:docPr id="9" name="Kép 9" descr="https://cdn.discordapp.com/attachments/648162304176947205/104793983722063059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648162304176947205/1047939837220630599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Módosítás</w:t>
      </w:r>
      <w:bookmarkEnd w:id="11"/>
    </w:p>
    <w:p w14:paraId="72A6C182" w14:textId="18DEE274" w:rsidR="00550C2B" w:rsidRDefault="00550C2B" w:rsidP="00550C2B">
      <w:pPr>
        <w:pStyle w:val="szdfelsorols"/>
        <w:numPr>
          <w:ilvl w:val="0"/>
          <w:numId w:val="0"/>
        </w:numPr>
        <w:ind w:left="1117"/>
      </w:pPr>
    </w:p>
    <w:p w14:paraId="39A24C3D" w14:textId="77777777" w:rsidR="00550C2B" w:rsidRDefault="00550C2B">
      <w:r>
        <w:br w:type="page"/>
      </w:r>
    </w:p>
    <w:p w14:paraId="51FE03A6" w14:textId="6FDC0E53" w:rsidR="00550C2B" w:rsidRDefault="00550C2B" w:rsidP="00154397">
      <w:pPr>
        <w:pStyle w:val="szdcmsor2"/>
      </w:pPr>
      <w:bookmarkStart w:id="12" w:name="_Toc120828582"/>
      <w:r>
        <w:lastRenderedPageBreak/>
        <w:t>Törlés</w:t>
      </w:r>
      <w:bookmarkEnd w:id="12"/>
    </w:p>
    <w:p w14:paraId="70CCBEE7" w14:textId="681E817B" w:rsidR="00550C2B" w:rsidRDefault="00550C2B" w:rsidP="00550C2B">
      <w:pPr>
        <w:pStyle w:val="szdfelsorols"/>
        <w:numPr>
          <w:ilvl w:val="0"/>
          <w:numId w:val="0"/>
        </w:numPr>
        <w:ind w:left="1117"/>
      </w:pPr>
      <w:r w:rsidRPr="00550C2B">
        <w:rPr>
          <w:noProof/>
        </w:rPr>
        <w:drawing>
          <wp:anchor distT="0" distB="0" distL="114300" distR="114300" simplePos="0" relativeHeight="251663360" behindDoc="1" locked="0" layoutInCell="1" allowOverlap="1" wp14:anchorId="32FD45AA" wp14:editId="690DB6A4">
            <wp:simplePos x="0" y="0"/>
            <wp:positionH relativeFrom="page">
              <wp:align>center</wp:align>
            </wp:positionH>
            <wp:positionV relativeFrom="paragraph">
              <wp:posOffset>244585</wp:posOffset>
            </wp:positionV>
            <wp:extent cx="5579110" cy="4394946"/>
            <wp:effectExtent l="0" t="0" r="2540" b="5715"/>
            <wp:wrapTight wrapText="bothSides">
              <wp:wrapPolygon edited="0">
                <wp:start x="0" y="0"/>
                <wp:lineTo x="0" y="21534"/>
                <wp:lineTo x="21536" y="21534"/>
                <wp:lineTo x="21536" y="0"/>
                <wp:lineTo x="0" y="0"/>
              </wp:wrapPolygon>
            </wp:wrapTight>
            <wp:docPr id="10" name="Kép 10" descr="https://cdn.discordapp.com/attachments/648162304176947205/104793992538490065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648162304176947205/1047939925384900659/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439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0C2B" w:rsidSect="00E739BF">
      <w:footerReference w:type="default" r:id="rId18"/>
      <w:footerReference w:type="first" r:id="rId19"/>
      <w:pgSz w:w="11906" w:h="16838" w:code="9"/>
      <w:pgMar w:top="1418" w:right="1418" w:bottom="1418" w:left="1418" w:header="709" w:footer="709" w:gutter="284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30F9D" w14:textId="77777777" w:rsidR="00623CC4" w:rsidRDefault="00623CC4" w:rsidP="00402F50">
      <w:r>
        <w:separator/>
      </w:r>
    </w:p>
  </w:endnote>
  <w:endnote w:type="continuationSeparator" w:id="0">
    <w:p w14:paraId="36584B66" w14:textId="77777777" w:rsidR="00623CC4" w:rsidRDefault="00623CC4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A32A" w14:textId="2B56CA63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 w:rsidR="007D032D">
      <w:fldChar w:fldCharType="begin"/>
    </w:r>
    <w:r w:rsidR="007D032D">
      <w:instrText xml:space="preserve"> PAGE   \* MERGEFORMAT </w:instrText>
    </w:r>
    <w:r w:rsidR="007D032D">
      <w:fldChar w:fldCharType="separate"/>
    </w:r>
    <w:r w:rsidR="00550C2B">
      <w:rPr>
        <w:noProof/>
      </w:rPr>
      <w:t>15</w:t>
    </w:r>
    <w:r w:rsidR="007D03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A32B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B2B5" w14:textId="77777777" w:rsidR="00623CC4" w:rsidRDefault="00623CC4" w:rsidP="00402F50">
      <w:r>
        <w:separator/>
      </w:r>
    </w:p>
  </w:footnote>
  <w:footnote w:type="continuationSeparator" w:id="0">
    <w:p w14:paraId="66B4A461" w14:textId="77777777" w:rsidR="00623CC4" w:rsidRDefault="00623CC4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8C53957"/>
    <w:multiLevelType w:val="multilevel"/>
    <w:tmpl w:val="005A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EA94CDD"/>
    <w:multiLevelType w:val="multilevel"/>
    <w:tmpl w:val="F068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60A2D8C"/>
    <w:multiLevelType w:val="multilevel"/>
    <w:tmpl w:val="2B90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00430"/>
    <w:multiLevelType w:val="hybridMultilevel"/>
    <w:tmpl w:val="9FECC6A2"/>
    <w:lvl w:ilvl="0" w:tplc="040E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5B89670E"/>
    <w:multiLevelType w:val="multilevel"/>
    <w:tmpl w:val="871E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9871075">
    <w:abstractNumId w:val="4"/>
  </w:num>
  <w:num w:numId="2" w16cid:durableId="1971008489">
    <w:abstractNumId w:val="7"/>
  </w:num>
  <w:num w:numId="3" w16cid:durableId="1055349505">
    <w:abstractNumId w:val="2"/>
  </w:num>
  <w:num w:numId="4" w16cid:durableId="884683831">
    <w:abstractNumId w:val="4"/>
    <w:lvlOverride w:ilvl="0">
      <w:startOverride w:val="1"/>
    </w:lvlOverride>
  </w:num>
  <w:num w:numId="5" w16cid:durableId="715392284">
    <w:abstractNumId w:val="5"/>
  </w:num>
  <w:num w:numId="6" w16cid:durableId="1152720983">
    <w:abstractNumId w:val="4"/>
    <w:lvlOverride w:ilvl="0">
      <w:startOverride w:val="1"/>
    </w:lvlOverride>
  </w:num>
  <w:num w:numId="7" w16cid:durableId="1761096224">
    <w:abstractNumId w:val="0"/>
  </w:num>
  <w:num w:numId="8" w16cid:durableId="1261913721">
    <w:abstractNumId w:val="0"/>
    <w:lvlOverride w:ilvl="0">
      <w:startOverride w:val="1"/>
    </w:lvlOverride>
  </w:num>
  <w:num w:numId="9" w16cid:durableId="818611701">
    <w:abstractNumId w:val="4"/>
    <w:lvlOverride w:ilvl="0">
      <w:startOverride w:val="1"/>
    </w:lvlOverride>
  </w:num>
  <w:num w:numId="10" w16cid:durableId="1271157984">
    <w:abstractNumId w:val="7"/>
    <w:lvlOverride w:ilvl="0">
      <w:startOverride w:val="1"/>
    </w:lvlOverride>
  </w:num>
  <w:num w:numId="11" w16cid:durableId="1662613216">
    <w:abstractNumId w:val="7"/>
    <w:lvlOverride w:ilvl="0">
      <w:startOverride w:val="1"/>
    </w:lvlOverride>
  </w:num>
  <w:num w:numId="12" w16cid:durableId="1107190704">
    <w:abstractNumId w:val="7"/>
    <w:lvlOverride w:ilvl="0">
      <w:startOverride w:val="1"/>
    </w:lvlOverride>
  </w:num>
  <w:num w:numId="13" w16cid:durableId="1608848290">
    <w:abstractNumId w:val="7"/>
    <w:lvlOverride w:ilvl="0">
      <w:startOverride w:val="1"/>
    </w:lvlOverride>
  </w:num>
  <w:num w:numId="14" w16cid:durableId="490096918">
    <w:abstractNumId w:val="7"/>
    <w:lvlOverride w:ilvl="0">
      <w:startOverride w:val="1"/>
    </w:lvlOverride>
  </w:num>
  <w:num w:numId="15" w16cid:durableId="312607812">
    <w:abstractNumId w:val="1"/>
  </w:num>
  <w:num w:numId="16" w16cid:durableId="1530988907">
    <w:abstractNumId w:val="3"/>
  </w:num>
  <w:num w:numId="17" w16cid:durableId="831486723">
    <w:abstractNumId w:val="6"/>
  </w:num>
  <w:num w:numId="18" w16cid:durableId="886529295">
    <w:abstractNumId w:val="9"/>
  </w:num>
  <w:num w:numId="19" w16cid:durableId="15594381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7B"/>
    <w:rsid w:val="0001538C"/>
    <w:rsid w:val="0003142F"/>
    <w:rsid w:val="0004053A"/>
    <w:rsid w:val="00056DF2"/>
    <w:rsid w:val="000638B8"/>
    <w:rsid w:val="000678C9"/>
    <w:rsid w:val="000A13A3"/>
    <w:rsid w:val="000B54A5"/>
    <w:rsid w:val="000B59BE"/>
    <w:rsid w:val="000C7BCF"/>
    <w:rsid w:val="0010025D"/>
    <w:rsid w:val="00113495"/>
    <w:rsid w:val="00154397"/>
    <w:rsid w:val="001C4188"/>
    <w:rsid w:val="001C6720"/>
    <w:rsid w:val="001D4F80"/>
    <w:rsid w:val="001E34EA"/>
    <w:rsid w:val="00203A33"/>
    <w:rsid w:val="0021040A"/>
    <w:rsid w:val="0022549B"/>
    <w:rsid w:val="002261B5"/>
    <w:rsid w:val="00237263"/>
    <w:rsid w:val="00267D3B"/>
    <w:rsid w:val="002B2134"/>
    <w:rsid w:val="002C6AEF"/>
    <w:rsid w:val="002E065E"/>
    <w:rsid w:val="002E35EC"/>
    <w:rsid w:val="002E7073"/>
    <w:rsid w:val="002F1BA7"/>
    <w:rsid w:val="002F4136"/>
    <w:rsid w:val="00303042"/>
    <w:rsid w:val="0031358B"/>
    <w:rsid w:val="00313D14"/>
    <w:rsid w:val="003156EC"/>
    <w:rsid w:val="00316151"/>
    <w:rsid w:val="0032423C"/>
    <w:rsid w:val="00352069"/>
    <w:rsid w:val="00357D0D"/>
    <w:rsid w:val="0037524C"/>
    <w:rsid w:val="00385570"/>
    <w:rsid w:val="003A243D"/>
    <w:rsid w:val="003B125B"/>
    <w:rsid w:val="003B1866"/>
    <w:rsid w:val="003D3D99"/>
    <w:rsid w:val="003F1DE3"/>
    <w:rsid w:val="00402F50"/>
    <w:rsid w:val="00405EB7"/>
    <w:rsid w:val="0040660C"/>
    <w:rsid w:val="00407B06"/>
    <w:rsid w:val="004116B9"/>
    <w:rsid w:val="00441D1B"/>
    <w:rsid w:val="00445A1E"/>
    <w:rsid w:val="00456768"/>
    <w:rsid w:val="00470368"/>
    <w:rsid w:val="00473888"/>
    <w:rsid w:val="004914CD"/>
    <w:rsid w:val="00494EA7"/>
    <w:rsid w:val="004C7BE7"/>
    <w:rsid w:val="004D5CBE"/>
    <w:rsid w:val="004D7E4B"/>
    <w:rsid w:val="005148DB"/>
    <w:rsid w:val="005265A3"/>
    <w:rsid w:val="00533EAC"/>
    <w:rsid w:val="00534E32"/>
    <w:rsid w:val="00537E8D"/>
    <w:rsid w:val="00550C2B"/>
    <w:rsid w:val="00556B13"/>
    <w:rsid w:val="005601CD"/>
    <w:rsid w:val="005841D2"/>
    <w:rsid w:val="005A336B"/>
    <w:rsid w:val="005A5AA7"/>
    <w:rsid w:val="005A604D"/>
    <w:rsid w:val="005D62D9"/>
    <w:rsid w:val="005E1AC2"/>
    <w:rsid w:val="005E5446"/>
    <w:rsid w:val="005E7DAF"/>
    <w:rsid w:val="00623CC4"/>
    <w:rsid w:val="0063280A"/>
    <w:rsid w:val="006401F4"/>
    <w:rsid w:val="006440D9"/>
    <w:rsid w:val="00671C7B"/>
    <w:rsid w:val="00676B66"/>
    <w:rsid w:val="00680CD7"/>
    <w:rsid w:val="00681B86"/>
    <w:rsid w:val="00693FD2"/>
    <w:rsid w:val="006A4F4E"/>
    <w:rsid w:val="006B52C9"/>
    <w:rsid w:val="006F230B"/>
    <w:rsid w:val="0070054F"/>
    <w:rsid w:val="0077332E"/>
    <w:rsid w:val="007903F5"/>
    <w:rsid w:val="007A72B2"/>
    <w:rsid w:val="007D032D"/>
    <w:rsid w:val="007E4513"/>
    <w:rsid w:val="007E7D34"/>
    <w:rsid w:val="00824167"/>
    <w:rsid w:val="008331FE"/>
    <w:rsid w:val="00842494"/>
    <w:rsid w:val="00845126"/>
    <w:rsid w:val="00857345"/>
    <w:rsid w:val="008616F8"/>
    <w:rsid w:val="008C3D48"/>
    <w:rsid w:val="008C78A7"/>
    <w:rsid w:val="008E2628"/>
    <w:rsid w:val="008F3970"/>
    <w:rsid w:val="008F473A"/>
    <w:rsid w:val="00926629"/>
    <w:rsid w:val="0094077D"/>
    <w:rsid w:val="00950F31"/>
    <w:rsid w:val="00954972"/>
    <w:rsid w:val="00954F25"/>
    <w:rsid w:val="00984614"/>
    <w:rsid w:val="009B5D79"/>
    <w:rsid w:val="009B7DC2"/>
    <w:rsid w:val="009F5597"/>
    <w:rsid w:val="00A00141"/>
    <w:rsid w:val="00A0050F"/>
    <w:rsid w:val="00A03A72"/>
    <w:rsid w:val="00A1226E"/>
    <w:rsid w:val="00A12C1B"/>
    <w:rsid w:val="00A33C17"/>
    <w:rsid w:val="00A44F97"/>
    <w:rsid w:val="00A52803"/>
    <w:rsid w:val="00A60BBE"/>
    <w:rsid w:val="00A6121C"/>
    <w:rsid w:val="00A6211D"/>
    <w:rsid w:val="00A72F2E"/>
    <w:rsid w:val="00A75FC3"/>
    <w:rsid w:val="00A762AA"/>
    <w:rsid w:val="00A90050"/>
    <w:rsid w:val="00AA4A0C"/>
    <w:rsid w:val="00AC247F"/>
    <w:rsid w:val="00AC651D"/>
    <w:rsid w:val="00AD4AA5"/>
    <w:rsid w:val="00AD4B07"/>
    <w:rsid w:val="00AD77F8"/>
    <w:rsid w:val="00AE0F4B"/>
    <w:rsid w:val="00AF7022"/>
    <w:rsid w:val="00B02692"/>
    <w:rsid w:val="00B10825"/>
    <w:rsid w:val="00B1628F"/>
    <w:rsid w:val="00B2740D"/>
    <w:rsid w:val="00B33AA7"/>
    <w:rsid w:val="00B52BCC"/>
    <w:rsid w:val="00B702E2"/>
    <w:rsid w:val="00B86236"/>
    <w:rsid w:val="00BA4AF3"/>
    <w:rsid w:val="00BB6EB8"/>
    <w:rsid w:val="00BD7615"/>
    <w:rsid w:val="00BE51C4"/>
    <w:rsid w:val="00BF10E4"/>
    <w:rsid w:val="00C041FB"/>
    <w:rsid w:val="00C12F69"/>
    <w:rsid w:val="00C15EB7"/>
    <w:rsid w:val="00C40553"/>
    <w:rsid w:val="00C40F27"/>
    <w:rsid w:val="00C42628"/>
    <w:rsid w:val="00C47342"/>
    <w:rsid w:val="00C56E0B"/>
    <w:rsid w:val="00C774A9"/>
    <w:rsid w:val="00C8527B"/>
    <w:rsid w:val="00CD256A"/>
    <w:rsid w:val="00CD37BA"/>
    <w:rsid w:val="00CE463A"/>
    <w:rsid w:val="00D2466E"/>
    <w:rsid w:val="00D25C17"/>
    <w:rsid w:val="00D26B5E"/>
    <w:rsid w:val="00D61E68"/>
    <w:rsid w:val="00D62D1C"/>
    <w:rsid w:val="00D84267"/>
    <w:rsid w:val="00DA0C66"/>
    <w:rsid w:val="00DA125E"/>
    <w:rsid w:val="00DA7F31"/>
    <w:rsid w:val="00DB12A0"/>
    <w:rsid w:val="00DB720A"/>
    <w:rsid w:val="00DC0199"/>
    <w:rsid w:val="00DD6474"/>
    <w:rsid w:val="00DF75A4"/>
    <w:rsid w:val="00E142D1"/>
    <w:rsid w:val="00E26433"/>
    <w:rsid w:val="00E3627F"/>
    <w:rsid w:val="00E444DB"/>
    <w:rsid w:val="00E673D8"/>
    <w:rsid w:val="00E70D78"/>
    <w:rsid w:val="00E739BF"/>
    <w:rsid w:val="00EA130B"/>
    <w:rsid w:val="00EA5D04"/>
    <w:rsid w:val="00EF0431"/>
    <w:rsid w:val="00EF247D"/>
    <w:rsid w:val="00EF77FA"/>
    <w:rsid w:val="00F01BCD"/>
    <w:rsid w:val="00F15460"/>
    <w:rsid w:val="00F225E4"/>
    <w:rsid w:val="00F245F7"/>
    <w:rsid w:val="00F31089"/>
    <w:rsid w:val="00F32418"/>
    <w:rsid w:val="00F37E77"/>
    <w:rsid w:val="00F509ED"/>
    <w:rsid w:val="00F54CAC"/>
    <w:rsid w:val="00F57F44"/>
    <w:rsid w:val="00F61E05"/>
    <w:rsid w:val="00F7043C"/>
    <w:rsid w:val="00F802FB"/>
    <w:rsid w:val="00F909C9"/>
    <w:rsid w:val="00F94734"/>
    <w:rsid w:val="00FA7DD9"/>
    <w:rsid w:val="00FC1A03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A296"/>
  <w15:docId w15:val="{2B123AC5-B175-4452-A590-19DED9E4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semiHidden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CD37BA"/>
    <w:pPr>
      <w:keepNext/>
      <w:numPr>
        <w:ilvl w:val="1"/>
        <w:numId w:val="3"/>
      </w:numPr>
      <w:spacing w:before="240" w:line="360" w:lineRule="auto"/>
      <w:ind w:left="737" w:hanging="567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  <w:ind w:left="1020" w:hanging="68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customStyle="1" w:styleId="paragraph">
    <w:name w:val="paragraph"/>
    <w:basedOn w:val="Norml"/>
    <w:rsid w:val="00676B66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ormaltextrun">
    <w:name w:val="normaltextrun"/>
    <w:basedOn w:val="Bekezdsalapbettpusa"/>
    <w:rsid w:val="00676B66"/>
  </w:style>
  <w:style w:type="character" w:customStyle="1" w:styleId="eop">
    <w:name w:val="eop"/>
    <w:basedOn w:val="Bekezdsalapbettpusa"/>
    <w:rsid w:val="00676B66"/>
  </w:style>
  <w:style w:type="character" w:customStyle="1" w:styleId="spellingerror">
    <w:name w:val="spellingerror"/>
    <w:basedOn w:val="Bekezdsalapbettpusa"/>
    <w:rsid w:val="00676B66"/>
  </w:style>
  <w:style w:type="character" w:customStyle="1" w:styleId="contextualspellingandgrammarerror">
    <w:name w:val="contextualspellingandgrammarerror"/>
    <w:basedOn w:val="Bekezdsalapbettpusa"/>
    <w:rsid w:val="00676B66"/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5265A3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70054F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7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7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72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66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8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3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53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27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4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6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F95281F39C49C458466679BDDB44C60" ma:contentTypeVersion="2" ma:contentTypeDescription="Új dokumentum létrehozása." ma:contentTypeScope="" ma:versionID="6f77daaf3fb85c29f38d1cb7a678c5fa">
  <xsd:schema xmlns:xsd="http://www.w3.org/2001/XMLSchema" xmlns:xs="http://www.w3.org/2001/XMLSchema" xmlns:p="http://schemas.microsoft.com/office/2006/metadata/properties" xmlns:ns2="1efd7352-b5d1-457b-b46f-20a774bd476b" targetNamespace="http://schemas.microsoft.com/office/2006/metadata/properties" ma:root="true" ma:fieldsID="867e7378d4ccc960832eddf2a7bace8f" ns2:_="">
    <xsd:import namespace="1efd7352-b5d1-457b-b46f-20a774bd4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d7352-b5d1-457b-b46f-20a774bd47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219586-3FCB-4C7C-9639-F6C4D97A5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3F36C4-47C3-4E97-A7DA-AD0D18E57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6355D-A923-4BF1-A3C9-39C7C3236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d7352-b5d1-457b-b46f-20a774bd4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F502F4-01A1-4992-909C-7C10B1CA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61</TotalTime>
  <Pages>13</Pages>
  <Words>1045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Cseh Dániel Kristóf</cp:lastModifiedBy>
  <cp:revision>75</cp:revision>
  <dcterms:created xsi:type="dcterms:W3CDTF">2021-01-28T19:19:00Z</dcterms:created>
  <dcterms:modified xsi:type="dcterms:W3CDTF">2022-12-01T22:09:00Z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0x0101005F95281F39C49C458466679BDDB44C60</vt:lpwstr>
  </property>
</Properties>
</file>