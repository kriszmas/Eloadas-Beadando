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460D" w14:textId="711B8ED3" w:rsidR="00181C5F" w:rsidRDefault="00B2501D" w:rsidP="00680CD7">
      <w:pPr>
        <w:pStyle w:val="szdcmsortartalomjegyzk"/>
      </w:pPr>
      <w:r>
        <w:rPr>
          <w:rFonts w:ascii="Bahnschrift Condensed" w:hAnsi="Bahnschrift Condensed"/>
          <w:b w:val="0"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33887" wp14:editId="54D22B3C">
                <wp:simplePos x="0" y="0"/>
                <wp:positionH relativeFrom="column">
                  <wp:posOffset>46990</wp:posOffset>
                </wp:positionH>
                <wp:positionV relativeFrom="paragraph">
                  <wp:posOffset>3166110</wp:posOffset>
                </wp:positionV>
                <wp:extent cx="5323840" cy="1229360"/>
                <wp:effectExtent l="0" t="0" r="10160" b="27940"/>
                <wp:wrapNone/>
                <wp:docPr id="148430960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840" cy="122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E4B5D0" w14:textId="5FE87108" w:rsidR="00B2501D" w:rsidRPr="00B2501D" w:rsidRDefault="00B2501D" w:rsidP="00B2501D">
                            <w:pPr>
                              <w:jc w:val="center"/>
                              <w:rPr>
                                <w:rFonts w:ascii="Bahnschrift Light" w:hAnsi="Bahnschrift Light"/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3388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3.7pt;margin-top:249.3pt;width:419.2pt;height:9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" fillcolor="white [3201]" strokecolor="white [3212]" strokeweight=".5pt">
                <v:textbox>
                  <w:txbxContent>
                    <w:p w14:paraId="3BE4B5D0" w14:textId="5FE87108" w:rsidR="00B2501D" w:rsidRPr="00B2501D" w:rsidRDefault="00B2501D" w:rsidP="00B2501D">
                      <w:pPr>
                        <w:jc w:val="center"/>
                        <w:rPr>
                          <w:rFonts w:ascii="Bahnschrift Light" w:hAnsi="Bahnschrift Light"/>
                          <w:sz w:val="7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B1A4C">
        <w:rPr>
          <w:rFonts w:ascii="Bahnschrift Condensed" w:hAnsi="Bahnschrift Condensed"/>
          <w:b w:val="0"/>
          <w:b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5754CF" wp14:editId="09D879D5">
                <wp:simplePos x="0" y="0"/>
                <wp:positionH relativeFrom="margin">
                  <wp:posOffset>26670</wp:posOffset>
                </wp:positionH>
                <wp:positionV relativeFrom="paragraph">
                  <wp:posOffset>2292350</wp:posOffset>
                </wp:positionV>
                <wp:extent cx="5628640" cy="1404620"/>
                <wp:effectExtent l="0" t="0" r="10160" b="1397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E9FA4" w14:textId="357438D8" w:rsidR="00B2501D" w:rsidRDefault="00B2501D" w:rsidP="00B2501D">
                            <w:pPr>
                              <w:rPr>
                                <w:rFonts w:ascii="Bahnschrift Condensed" w:hAnsi="Bahnschrift Condensed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bCs/>
                                <w:sz w:val="52"/>
                                <w:szCs w:val="52"/>
                              </w:rPr>
                              <w:t>Java</w:t>
                            </w:r>
                            <w:r w:rsidRPr="00C2016E">
                              <w:rPr>
                                <w:rFonts w:ascii="Bahnschrift Condensed" w:hAnsi="Bahnschrift Condense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Bahnschrift Condensed" w:hAnsi="Bahnschrift Condense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Alkalmazások </w:t>
                            </w:r>
                            <w:r w:rsidR="00C839A1">
                              <w:rPr>
                                <w:rFonts w:ascii="Bahnschrift Condensed" w:hAnsi="Bahnschrift Condensed"/>
                                <w:b/>
                                <w:bCs/>
                                <w:sz w:val="52"/>
                                <w:szCs w:val="52"/>
                              </w:rPr>
                              <w:t>Előadás</w:t>
                            </w:r>
                            <w:r w:rsidRPr="00C2016E">
                              <w:rPr>
                                <w:rFonts w:ascii="Bahnschrift Condensed" w:hAnsi="Bahnschrift Condense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Beadandó Dolgozat</w:t>
                            </w:r>
                          </w:p>
                          <w:p w14:paraId="19BF3165" w14:textId="77777777" w:rsidR="00B2501D" w:rsidRDefault="00B2501D" w:rsidP="00B250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5754CF" id="Szövegdoboz 2" o:spid="_x0000_s1027" type="#_x0000_t202" style="position:absolute;margin-left:2.1pt;margin-top:180.5pt;width:443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" fillcolor="#f2f2f2 [3052]" strokecolor="#f2f2f2 [3052]">
                <v:textbox style="mso-fit-shape-to-text:t">
                  <w:txbxContent>
                    <w:p w14:paraId="497E9FA4" w14:textId="357438D8" w:rsidR="00B2501D" w:rsidRDefault="00B2501D" w:rsidP="00B2501D">
                      <w:pPr>
                        <w:rPr>
                          <w:rFonts w:ascii="Bahnschrift Condensed" w:hAnsi="Bahnschrift Condensed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bCs/>
                          <w:sz w:val="52"/>
                          <w:szCs w:val="52"/>
                        </w:rPr>
                        <w:t>Java</w:t>
                      </w:r>
                      <w:r w:rsidRPr="00C2016E">
                        <w:rPr>
                          <w:rFonts w:ascii="Bahnschrift Condensed" w:hAnsi="Bahnschrift Condensed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Bahnschrift Condensed" w:hAnsi="Bahnschrift Condensed"/>
                          <w:b/>
                          <w:bCs/>
                          <w:sz w:val="52"/>
                          <w:szCs w:val="52"/>
                        </w:rPr>
                        <w:t xml:space="preserve">Alkalmazások </w:t>
                      </w:r>
                      <w:r w:rsidR="00C839A1">
                        <w:rPr>
                          <w:rFonts w:ascii="Bahnschrift Condensed" w:hAnsi="Bahnschrift Condensed"/>
                          <w:b/>
                          <w:bCs/>
                          <w:sz w:val="52"/>
                          <w:szCs w:val="52"/>
                        </w:rPr>
                        <w:t>Előadás</w:t>
                      </w:r>
                      <w:r w:rsidRPr="00C2016E">
                        <w:rPr>
                          <w:rFonts w:ascii="Bahnschrift Condensed" w:hAnsi="Bahnschrift Condensed"/>
                          <w:b/>
                          <w:bCs/>
                          <w:sz w:val="52"/>
                          <w:szCs w:val="52"/>
                        </w:rPr>
                        <w:t xml:space="preserve"> Beadandó Dolgozat</w:t>
                      </w:r>
                    </w:p>
                    <w:p w14:paraId="19BF3165" w14:textId="77777777" w:rsidR="00B2501D" w:rsidRDefault="00B2501D" w:rsidP="00B2501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Condensed" w:hAnsi="Bahnschrift Condensed"/>
          <w:b w:val="0"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AE31A" wp14:editId="242B42E3">
                <wp:simplePos x="0" y="0"/>
                <wp:positionH relativeFrom="leftMargin">
                  <wp:posOffset>-819150</wp:posOffset>
                </wp:positionH>
                <wp:positionV relativeFrom="paragraph">
                  <wp:posOffset>7113905</wp:posOffset>
                </wp:positionV>
                <wp:extent cx="1337945" cy="2268855"/>
                <wp:effectExtent l="0" t="0" r="14605" b="17145"/>
                <wp:wrapNone/>
                <wp:docPr id="933437755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226885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191FF" id="Ellipszis 4" o:spid="_x0000_s1026" style="position:absolute;margin-left:-64.5pt;margin-top:560.15pt;width:105.35pt;height:178.6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" fillcolor="#bfbfbf" strokecolor="#f2f2f2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ahnschrift Condensed" w:hAnsi="Bahnschrift Condensed"/>
          <w:b w:val="0"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BF330" wp14:editId="2BA6417E">
                <wp:simplePos x="0" y="0"/>
                <wp:positionH relativeFrom="column">
                  <wp:posOffset>-1734185</wp:posOffset>
                </wp:positionH>
                <wp:positionV relativeFrom="paragraph">
                  <wp:posOffset>8661400</wp:posOffset>
                </wp:positionV>
                <wp:extent cx="2792730" cy="1329690"/>
                <wp:effectExtent l="0" t="0" r="26670" b="22860"/>
                <wp:wrapNone/>
                <wp:docPr id="1968428879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1329690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6F469" id="Ellipszis 3" o:spid="_x0000_s1026" style="position:absolute;margin-left:-136.55pt;margin-top:682pt;width:219.9pt;height:10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" fillcolor="#7f7f7f" strokecolor="#f2f2f2" strokeweight="1pt">
                <v:stroke joinstyle="miter"/>
              </v:oval>
            </w:pict>
          </mc:Fallback>
        </mc:AlternateContent>
      </w:r>
      <w:r>
        <w:rPr>
          <w:rFonts w:ascii="Bahnschrift Condensed" w:hAnsi="Bahnschrift Condensed"/>
          <w:b w:val="0"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5C1D8" wp14:editId="336B04DC">
                <wp:simplePos x="0" y="0"/>
                <wp:positionH relativeFrom="column">
                  <wp:posOffset>6017895</wp:posOffset>
                </wp:positionH>
                <wp:positionV relativeFrom="paragraph">
                  <wp:posOffset>-854710</wp:posOffset>
                </wp:positionV>
                <wp:extent cx="1337945" cy="2268855"/>
                <wp:effectExtent l="0" t="0" r="14605" b="17145"/>
                <wp:wrapNone/>
                <wp:docPr id="1649242631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2268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39518" id="Ellipszis 4" o:spid="_x0000_s1026" style="position:absolute;margin-left:473.85pt;margin-top:-67.3pt;width:105.35pt;height:1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" fillcolor="#bfbfbf [2412]" strokecolor="#f2f2f2 [3052]" strokeweight="2pt"/>
            </w:pict>
          </mc:Fallback>
        </mc:AlternateContent>
      </w:r>
      <w:r>
        <w:rPr>
          <w:rFonts w:ascii="Bahnschrift Condensed" w:hAnsi="Bahnschrift Condensed"/>
          <w:b w:val="0"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DD853" wp14:editId="61B11D23">
                <wp:simplePos x="0" y="0"/>
                <wp:positionH relativeFrom="column">
                  <wp:posOffset>5153025</wp:posOffset>
                </wp:positionH>
                <wp:positionV relativeFrom="paragraph">
                  <wp:posOffset>-1727835</wp:posOffset>
                </wp:positionV>
                <wp:extent cx="2792730" cy="1329690"/>
                <wp:effectExtent l="0" t="0" r="26670" b="22860"/>
                <wp:wrapNone/>
                <wp:docPr id="1008460417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13296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4B7A5" id="Ellipszis 3" o:spid="_x0000_s1026" style="position:absolute;margin-left:405.75pt;margin-top:-136.05pt;width:219.9pt;height:10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" fillcolor="gray [1629]" strokecolor="#f2f2f2 [3052]" strokeweight="2pt"/>
            </w:pict>
          </mc:Fallback>
        </mc:AlternateContent>
      </w:r>
    </w:p>
    <w:p w14:paraId="34983A83" w14:textId="77777777" w:rsidR="001D13D6" w:rsidRPr="000B54A5" w:rsidRDefault="001D13D6" w:rsidP="001D13D6">
      <w:pPr>
        <w:pStyle w:val="szdcmsortartalomjegyzk"/>
      </w:pPr>
      <w:r>
        <w:lastRenderedPageBreak/>
        <w:t>Tartalomjegyzék</w:t>
      </w:r>
    </w:p>
    <w:p w14:paraId="4F097B85" w14:textId="5BE1ECCC" w:rsidR="001D13D6" w:rsidRDefault="001D13D6" w:rsidP="001D13D6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\t "szd_címsor1;1;szd_címsor_számozatlan;1;szd_címsor2;2;szd_címsor3;3" </w:instrText>
      </w:r>
      <w:r>
        <w:fldChar w:fldCharType="separate"/>
      </w:r>
      <w:hyperlink w:anchor="_Toc120828570" w:history="1">
        <w:r w:rsidRPr="00B13A82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Feladat Pontos leírása</w:t>
        </w:r>
        <w:r>
          <w:rPr>
            <w:noProof/>
            <w:webHidden/>
          </w:rPr>
          <w:tab/>
        </w:r>
        <w:r w:rsidR="00BA48AA">
          <w:rPr>
            <w:noProof/>
            <w:webHidden/>
          </w:rPr>
          <w:t>5</w:t>
        </w:r>
      </w:hyperlink>
    </w:p>
    <w:p w14:paraId="39D4858B" w14:textId="6F99E565" w:rsidR="001D13D6" w:rsidRDefault="00000000" w:rsidP="001D13D6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0828571" w:history="1">
        <w:r w:rsidR="001D13D6" w:rsidRPr="00B13A82">
          <w:rPr>
            <w:rStyle w:val="Hiperhivatkozs"/>
            <w:noProof/>
          </w:rPr>
          <w:t>2.</w:t>
        </w:r>
        <w:r w:rsidR="001D13D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</w:rPr>
          <w:t>A gépi és nyelvi igények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7</w:t>
        </w:r>
      </w:hyperlink>
    </w:p>
    <w:p w14:paraId="2913F260" w14:textId="389E9DDB" w:rsidR="001D13D6" w:rsidRDefault="00000000" w:rsidP="001D13D6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2" w:history="1">
        <w:r w:rsidR="001D13D6" w:rsidRPr="00B13A82">
          <w:rPr>
            <w:rStyle w:val="Hiperhivatkozs"/>
            <w:noProof/>
          </w:rPr>
          <w:t>2.1.</w:t>
        </w:r>
        <w:r w:rsidR="001D13D6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</w:rPr>
          <w:t>Ajánlott specifikációk: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7</w:t>
        </w:r>
      </w:hyperlink>
    </w:p>
    <w:p w14:paraId="7D460E49" w14:textId="71E3D19B" w:rsidR="001D13D6" w:rsidRDefault="00000000" w:rsidP="001D13D6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0828573" w:history="1">
        <w:r w:rsidR="001D13D6" w:rsidRPr="00B13A82">
          <w:rPr>
            <w:rStyle w:val="Hiperhivatkozs"/>
            <w:noProof/>
          </w:rPr>
          <w:t>3.</w:t>
        </w:r>
        <w:r w:rsidR="001D13D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  <w:shd w:val="clear" w:color="auto" w:fill="FFFFFF"/>
          </w:rPr>
          <w:t>A mappa és fájlszerkezet bemutatását név és funkció szerint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8</w:t>
        </w:r>
      </w:hyperlink>
    </w:p>
    <w:p w14:paraId="039EF651" w14:textId="622EB410" w:rsidR="001D13D6" w:rsidRDefault="00000000" w:rsidP="001D13D6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4" w:history="1">
        <w:r w:rsidR="001D13D6" w:rsidRPr="00B13A82">
          <w:rPr>
            <w:rStyle w:val="Hiperhivatkozs"/>
            <w:noProof/>
          </w:rPr>
          <w:t>3.1.</w:t>
        </w:r>
        <w:r w:rsidR="001D13D6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</w:rPr>
          <w:t>Github repository tartalma: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8</w:t>
        </w:r>
      </w:hyperlink>
    </w:p>
    <w:p w14:paraId="045C3535" w14:textId="38E11D60" w:rsidR="001D13D6" w:rsidRDefault="00000000" w:rsidP="001D13D6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5" w:history="1">
        <w:r w:rsidR="001D13D6" w:rsidRPr="00B13A82">
          <w:rPr>
            <w:rStyle w:val="Hiperhivatkozs"/>
            <w:noProof/>
          </w:rPr>
          <w:t>3.2.</w:t>
        </w:r>
        <w:r w:rsidR="001D13D6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</w:rPr>
          <w:t>A Java osztályok: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9-11</w:t>
        </w:r>
      </w:hyperlink>
    </w:p>
    <w:p w14:paraId="6071D312" w14:textId="28F3DC6B" w:rsidR="001D13D6" w:rsidRDefault="00000000" w:rsidP="001D13D6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0828576" w:history="1">
        <w:r w:rsidR="001D13D6" w:rsidRPr="00B13A82">
          <w:rPr>
            <w:rStyle w:val="Hiperhivatkozs"/>
            <w:noProof/>
          </w:rPr>
          <w:t>4.</w:t>
        </w:r>
        <w:r w:rsidR="001D13D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</w:rPr>
          <w:t>Képernyőképek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12</w:t>
        </w:r>
      </w:hyperlink>
    </w:p>
    <w:p w14:paraId="09BB48D0" w14:textId="694CF203" w:rsidR="001D13D6" w:rsidRDefault="00000000" w:rsidP="001D13D6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7" w:history="1">
        <w:r w:rsidR="001D13D6" w:rsidRPr="00B13A82">
          <w:rPr>
            <w:rStyle w:val="Hiperhivatkozs"/>
            <w:noProof/>
          </w:rPr>
          <w:t>4.1.</w:t>
        </w:r>
        <w:r w:rsidR="001D13D6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</w:rPr>
          <w:t>Alaplap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12</w:t>
        </w:r>
      </w:hyperlink>
    </w:p>
    <w:p w14:paraId="70E4FCEC" w14:textId="09FD41F4" w:rsidR="001D13D6" w:rsidRDefault="00000000" w:rsidP="001D13D6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8" w:history="1">
        <w:r w:rsidR="001D13D6" w:rsidRPr="00B13A82">
          <w:rPr>
            <w:rStyle w:val="Hiperhivatkozs"/>
            <w:noProof/>
          </w:rPr>
          <w:t>4.2.</w:t>
        </w:r>
        <w:r w:rsidR="001D13D6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</w:rPr>
          <w:t>Olvasas1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13</w:t>
        </w:r>
      </w:hyperlink>
    </w:p>
    <w:p w14:paraId="1BC7CDC4" w14:textId="78ECB92F" w:rsidR="001D13D6" w:rsidRDefault="00000000" w:rsidP="001D13D6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9" w:history="1">
        <w:r w:rsidR="001D13D6" w:rsidRPr="00B13A82">
          <w:rPr>
            <w:rStyle w:val="Hiperhivatkozs"/>
            <w:noProof/>
          </w:rPr>
          <w:t>4.3.</w:t>
        </w:r>
        <w:r w:rsidR="001D13D6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</w:rPr>
          <w:t>Olvasas2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14</w:t>
        </w:r>
      </w:hyperlink>
    </w:p>
    <w:p w14:paraId="5B2D9E8F" w14:textId="14D0046A" w:rsidR="001D13D6" w:rsidRDefault="00000000" w:rsidP="001D13D6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80" w:history="1">
        <w:r w:rsidR="001D13D6" w:rsidRPr="00B13A82">
          <w:rPr>
            <w:rStyle w:val="Hiperhivatkozs"/>
            <w:noProof/>
          </w:rPr>
          <w:t>4.4.</w:t>
        </w:r>
        <w:r w:rsidR="001D13D6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</w:rPr>
          <w:t>Írás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15</w:t>
        </w:r>
      </w:hyperlink>
    </w:p>
    <w:p w14:paraId="0028C34C" w14:textId="1825D394" w:rsidR="001D13D6" w:rsidRDefault="00000000" w:rsidP="001D13D6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81" w:history="1">
        <w:r w:rsidR="001D13D6" w:rsidRPr="00B13A82">
          <w:rPr>
            <w:rStyle w:val="Hiperhivatkozs"/>
            <w:noProof/>
          </w:rPr>
          <w:t>4.5.</w:t>
        </w:r>
        <w:r w:rsidR="001D13D6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</w:rPr>
          <w:t>Módosítás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16</w:t>
        </w:r>
      </w:hyperlink>
    </w:p>
    <w:p w14:paraId="36D8EAF0" w14:textId="27775048" w:rsidR="001D13D6" w:rsidRDefault="00000000" w:rsidP="001D13D6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82" w:history="1">
        <w:r w:rsidR="001D13D6" w:rsidRPr="00B13A82">
          <w:rPr>
            <w:rStyle w:val="Hiperhivatkozs"/>
            <w:noProof/>
          </w:rPr>
          <w:t>4.6.</w:t>
        </w:r>
        <w:r w:rsidR="001D13D6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1D13D6" w:rsidRPr="00B13A82">
          <w:rPr>
            <w:rStyle w:val="Hiperhivatkozs"/>
            <w:noProof/>
          </w:rPr>
          <w:t>Törlés</w:t>
        </w:r>
        <w:r w:rsidR="001D13D6">
          <w:rPr>
            <w:noProof/>
            <w:webHidden/>
          </w:rPr>
          <w:tab/>
        </w:r>
        <w:r w:rsidR="00BA48AA">
          <w:rPr>
            <w:noProof/>
            <w:webHidden/>
          </w:rPr>
          <w:t>17</w:t>
        </w:r>
      </w:hyperlink>
    </w:p>
    <w:p w14:paraId="3AB9D919" w14:textId="77777777" w:rsidR="001D13D6" w:rsidRDefault="001D13D6" w:rsidP="001D13D6">
      <w:r>
        <w:fldChar w:fldCharType="end"/>
      </w:r>
    </w:p>
    <w:p w14:paraId="06CA6921" w14:textId="77777777" w:rsidR="001D13D6" w:rsidRDefault="001D13D6" w:rsidP="001D13D6">
      <w:r>
        <w:br w:type="page"/>
      </w:r>
    </w:p>
    <w:p w14:paraId="1E2FD0AF" w14:textId="77777777" w:rsidR="001D13D6" w:rsidRDefault="001D13D6" w:rsidP="001D13D6">
      <w:pPr>
        <w:pStyle w:val="szdcmsor1"/>
      </w:pPr>
      <w:bookmarkStart w:id="0" w:name="_Toc120828570"/>
      <w:r w:rsidRPr="007A72B2">
        <w:lastRenderedPageBreak/>
        <w:t>Feladat Pontos leírása</w:t>
      </w:r>
      <w:bookmarkEnd w:id="0"/>
    </w:p>
    <w:p w14:paraId="2989B5A8" w14:textId="77777777" w:rsidR="001D13D6" w:rsidRDefault="001D13D6" w:rsidP="001D13D6">
      <w:pPr>
        <w:pStyle w:val="Listaszerbekezds"/>
        <w:numPr>
          <w:ilvl w:val="0"/>
          <w:numId w:val="17"/>
        </w:numPr>
      </w:pPr>
      <w:r w:rsidRPr="007B3C80">
        <w:rPr>
          <w:b/>
        </w:rPr>
        <w:t>Adatbázis menü</w:t>
      </w:r>
      <w:r>
        <w:t>: egy CRUD alkalmazás a választott adatbázissal</w:t>
      </w:r>
      <w:r>
        <w:tab/>
      </w:r>
      <w:r>
        <w:tab/>
      </w:r>
      <w:r>
        <w:tab/>
      </w:r>
      <w:r>
        <w:tab/>
      </w:r>
      <w:r w:rsidRPr="00B020AF">
        <w:rPr>
          <w:b/>
        </w:rPr>
        <w:t>(5 pont)</w:t>
      </w:r>
      <w:r>
        <w:br/>
      </w:r>
      <w:r w:rsidRPr="00742184">
        <w:rPr>
          <w:b/>
        </w:rPr>
        <w:t>Olvas almenü</w:t>
      </w:r>
      <w:r>
        <w:t>: Megjeleníti az adatbázis adatait egy táblázatban. Az adatbázis legalább 3 táblájának adatait használja fel. Ha túl sok adatot tartalmaz az adatbázis, akkor elég csak egy részét megjeleníteni.</w:t>
      </w:r>
      <w:r>
        <w:br/>
      </w:r>
      <w:r w:rsidRPr="00742184">
        <w:rPr>
          <w:b/>
        </w:rPr>
        <w:t>Olvas</w:t>
      </w:r>
      <w:r>
        <w:rPr>
          <w:b/>
        </w:rPr>
        <w:t>2</w:t>
      </w:r>
      <w:r w:rsidRPr="00742184">
        <w:rPr>
          <w:b/>
        </w:rPr>
        <w:t xml:space="preserve"> almenü</w:t>
      </w:r>
      <w:r>
        <w:t xml:space="preserve">: </w:t>
      </w:r>
      <w:proofErr w:type="gramStart"/>
      <w:r>
        <w:t>Hasonló</w:t>
      </w:r>
      <w:proofErr w:type="gramEnd"/>
      <w:r>
        <w:t xml:space="preserve"> mint az előző, de az oldalon először jelenjen meg egy Űrlap, aminek segítségével tud szűrni az adatbázis adataira. Az űrlapon használja a következő elemeket: szöveges beviteli mező, lenyíló lista, </w:t>
      </w:r>
      <w:proofErr w:type="spellStart"/>
      <w:r>
        <w:t>radio</w:t>
      </w:r>
      <w:proofErr w:type="spellEnd"/>
      <w:r>
        <w:t xml:space="preserve"> gomb, jelölőnégyzet.</w:t>
      </w:r>
      <w:r>
        <w:br/>
      </w:r>
      <w:r w:rsidRPr="00742184">
        <w:rPr>
          <w:b/>
        </w:rPr>
        <w:t>Ír almenü</w:t>
      </w:r>
      <w:r>
        <w:t>: Az oldalon jelenjen meg egy űrlap, aminek segítségével új rekordot tud hozzáfűzni az adatbázis egyik táblájához.</w:t>
      </w:r>
      <w:r>
        <w:br/>
      </w:r>
      <w:r>
        <w:rPr>
          <w:b/>
        </w:rPr>
        <w:t>Módosít</w:t>
      </w:r>
      <w:r w:rsidRPr="00742184">
        <w:rPr>
          <w:b/>
        </w:rPr>
        <w:t xml:space="preserve"> almenü</w:t>
      </w:r>
      <w:r>
        <w:t>: Az oldalon jelenjen meg egy űrlap, aminek segítségével egy már meglévő rekordot tud módosítani az adatbázis egyik táblájánál. A rekord azonosítója lenyíló listából legyen választható.</w:t>
      </w:r>
      <w:r>
        <w:br/>
      </w:r>
      <w:r w:rsidRPr="00181776">
        <w:rPr>
          <w:b/>
        </w:rPr>
        <w:t>Töröl almenü</w:t>
      </w:r>
      <w:r>
        <w:t>: Az egyik tábla egy rekordjának törléséhez. A rekord azonosítója lenyíló listából legyen választható.</w:t>
      </w:r>
    </w:p>
    <w:p w14:paraId="230AAE3F" w14:textId="77777777" w:rsidR="001D13D6" w:rsidRDefault="001D13D6" w:rsidP="001D13D6">
      <w:pPr>
        <w:pStyle w:val="Listaszerbekezds"/>
        <w:numPr>
          <w:ilvl w:val="0"/>
          <w:numId w:val="17"/>
        </w:numPr>
      </w:pPr>
      <w:r>
        <w:rPr>
          <w:b/>
        </w:rPr>
        <w:t xml:space="preserve">Rest1 </w:t>
      </w:r>
      <w:r>
        <w:t xml:space="preserve">menü: Készítsen egy </w:t>
      </w:r>
      <w:proofErr w:type="spellStart"/>
      <w:r>
        <w:t>Restful</w:t>
      </w:r>
      <w:proofErr w:type="spellEnd"/>
      <w:r>
        <w:t xml:space="preserve"> klienst az eladáson bemutatott </w:t>
      </w:r>
      <w:r>
        <w:tab/>
      </w:r>
      <w:r>
        <w:tab/>
      </w:r>
      <w:r>
        <w:tab/>
      </w:r>
      <w:r w:rsidRPr="00B020AF">
        <w:rPr>
          <w:b/>
        </w:rPr>
        <w:t>(5 pont)</w:t>
      </w:r>
    </w:p>
    <w:p w14:paraId="6BCB73E9" w14:textId="77777777" w:rsidR="001D13D6" w:rsidRDefault="00000000" w:rsidP="001D13D6">
      <w:pPr>
        <w:pStyle w:val="Listaszerbekezds"/>
      </w:pPr>
      <w:hyperlink r:id="rId8" w:history="1">
        <w:r w:rsidR="001D13D6" w:rsidRPr="00225154">
          <w:rPr>
            <w:rStyle w:val="Hiperhivatkozs"/>
          </w:rPr>
          <w:t>https://gorest.co.in</w:t>
        </w:r>
      </w:hyperlink>
      <w:r w:rsidR="001D13D6">
        <w:t xml:space="preserve"> Rest szerverhez. A </w:t>
      </w:r>
      <w:proofErr w:type="spellStart"/>
      <w:r w:rsidR="001D13D6">
        <w:t>Create</w:t>
      </w:r>
      <w:proofErr w:type="spellEnd"/>
      <w:r w:rsidR="001D13D6">
        <w:t xml:space="preserve">, Read, Update, </w:t>
      </w:r>
      <w:proofErr w:type="spellStart"/>
      <w:r w:rsidR="001D13D6">
        <w:t>Delete</w:t>
      </w:r>
      <w:proofErr w:type="spellEnd"/>
      <w:r w:rsidR="001D13D6">
        <w:t xml:space="preserve"> almenükben valósítsa meg a hozzájuk tartozó műveletet.</w:t>
      </w:r>
    </w:p>
    <w:p w14:paraId="772AA75B" w14:textId="77777777" w:rsidR="001D13D6" w:rsidRDefault="001D13D6" w:rsidP="001D13D6">
      <w:pPr>
        <w:pStyle w:val="Listaszerbekezds"/>
        <w:numPr>
          <w:ilvl w:val="0"/>
          <w:numId w:val="17"/>
        </w:numPr>
      </w:pPr>
      <w:proofErr w:type="spellStart"/>
      <w:r>
        <w:rPr>
          <w:b/>
        </w:rPr>
        <w:t>SoapK</w:t>
      </w:r>
      <w:r w:rsidRPr="002C616B">
        <w:rPr>
          <w:b/>
        </w:rPr>
        <w:t>liens</w:t>
      </w:r>
      <w:proofErr w:type="spellEnd"/>
      <w:r w:rsidRPr="002C616B">
        <w:rPr>
          <w:b/>
        </w:rPr>
        <w:t xml:space="preserve"> menü:</w:t>
      </w:r>
      <w:r>
        <w:t xml:space="preserve"> Készítsen egy SOAP klienst a Magyar Nemzeti Bank </w:t>
      </w:r>
      <w:r>
        <w:tab/>
      </w:r>
      <w:r>
        <w:tab/>
      </w:r>
      <w:r w:rsidRPr="00B020AF">
        <w:rPr>
          <w:b/>
        </w:rPr>
        <w:t>(5 pont)</w:t>
      </w:r>
      <w:r>
        <w:br/>
        <w:t xml:space="preserve">webszolgáltatásához. </w:t>
      </w:r>
      <w:r>
        <w:br/>
      </w:r>
      <w:r w:rsidRPr="00D54813">
        <w:rPr>
          <w:b/>
        </w:rPr>
        <w:t>Letöltés almenü</w:t>
      </w:r>
      <w:r>
        <w:t>: Letölti az összes adatot helyi adatbázisba.</w:t>
      </w:r>
      <w:r>
        <w:br/>
      </w:r>
      <w:r w:rsidRPr="00D54813">
        <w:rPr>
          <w:b/>
        </w:rPr>
        <w:t>Letöltés</w:t>
      </w:r>
      <w:r>
        <w:rPr>
          <w:b/>
        </w:rPr>
        <w:t>2</w:t>
      </w:r>
      <w:r w:rsidRPr="00D54813">
        <w:rPr>
          <w:b/>
        </w:rPr>
        <w:t xml:space="preserve"> almenü</w:t>
      </w:r>
      <w:r>
        <w:t xml:space="preserve">: Az oldalon megjelenik egy űrlap (beviteli mezők, lenyíló lista, </w:t>
      </w:r>
      <w:proofErr w:type="spellStart"/>
      <w:r>
        <w:t>radio</w:t>
      </w:r>
      <w:proofErr w:type="spellEnd"/>
      <w:r>
        <w:t xml:space="preserve"> gomb, jelölő négyzet). Letölti a kiválasztott adatokat helyi adatbázisba és a Microsoft </w:t>
      </w:r>
      <w:proofErr w:type="spellStart"/>
      <w:r>
        <w:t>Azure</w:t>
      </w:r>
      <w:proofErr w:type="spellEnd"/>
      <w:r>
        <w:t xml:space="preserve"> felhő adatbázisába is.</w:t>
      </w:r>
      <w:r>
        <w:br/>
      </w:r>
      <w:r w:rsidRPr="00D54813">
        <w:rPr>
          <w:b/>
        </w:rPr>
        <w:t>Grafikon almenü</w:t>
      </w:r>
      <w:r>
        <w:t xml:space="preserve">: </w:t>
      </w:r>
      <w:r w:rsidRPr="00D54813">
        <w:t>Letöltés2 almenü</w:t>
      </w:r>
      <w:r>
        <w:t>höz hasonlóan választ egy adatsort és megjeleníti az adatokat grafikonon is.</w:t>
      </w:r>
      <w:r>
        <w:br/>
        <w:t xml:space="preserve">Minta: </w:t>
      </w:r>
      <w:hyperlink r:id="rId9" w:history="1">
        <w:r w:rsidRPr="00225154">
          <w:rPr>
            <w:rStyle w:val="Hiperhivatkozs"/>
          </w:rPr>
          <w:t>https://www.mnb.hu/arfolyam-lekerdezes</w:t>
        </w:r>
      </w:hyperlink>
      <w:r>
        <w:t xml:space="preserve"> </w:t>
      </w:r>
    </w:p>
    <w:p w14:paraId="3A6335AF" w14:textId="77777777" w:rsidR="001D13D6" w:rsidRDefault="001D13D6" w:rsidP="001D13D6">
      <w:pPr>
        <w:pStyle w:val="Listaszerbekezds"/>
        <w:numPr>
          <w:ilvl w:val="0"/>
          <w:numId w:val="17"/>
        </w:numPr>
      </w:pPr>
      <w:r>
        <w:rPr>
          <w:b/>
        </w:rPr>
        <w:t>Adatbányászat</w:t>
      </w:r>
      <w:r w:rsidRPr="002C616B">
        <w:rPr>
          <w:b/>
        </w:rPr>
        <w:t xml:space="preserve"> menü: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20AF">
        <w:rPr>
          <w:b/>
        </w:rPr>
        <w:t>(5 pont)</w:t>
      </w:r>
      <w:r>
        <w:br/>
        <w:t xml:space="preserve">Válasszanak ki egy fájlt az </w:t>
      </w:r>
      <w:r w:rsidRPr="00B452FB">
        <w:rPr>
          <w:b/>
        </w:rPr>
        <w:t>Adatbányászat-források</w:t>
      </w:r>
      <w:r>
        <w:t xml:space="preserve"> mappából (az órán vizsgát </w:t>
      </w:r>
      <w:r w:rsidRPr="008B7B54">
        <w:rPr>
          <w:b/>
          <w:bCs/>
        </w:rPr>
        <w:t>credit-</w:t>
      </w:r>
      <w:proofErr w:type="spellStart"/>
      <w:proofErr w:type="gramStart"/>
      <w:r w:rsidRPr="008B7B54">
        <w:rPr>
          <w:b/>
          <w:bCs/>
        </w:rPr>
        <w:t>g.arff</w:t>
      </w:r>
      <w:proofErr w:type="spellEnd"/>
      <w:proofErr w:type="gramEnd"/>
      <w:r w:rsidRPr="008B7B54">
        <w:t xml:space="preserve"> fájlt</w:t>
      </w:r>
      <w:r>
        <w:t xml:space="preserve"> nem lehet választani). Válasszanak ki ebben egy olyan </w:t>
      </w:r>
      <w:r w:rsidRPr="008B7B54">
        <w:rPr>
          <w:b/>
        </w:rPr>
        <w:t>attribútumot</w:t>
      </w:r>
      <w:r>
        <w:t xml:space="preserve">, ami nem sok fajta adatot tartalmaz. Általában az utolsó </w:t>
      </w:r>
      <w:proofErr w:type="spellStart"/>
      <w:r>
        <w:t>Class</w:t>
      </w:r>
      <w:proofErr w:type="spellEnd"/>
      <w:r>
        <w:t xml:space="preserve"> nevű attribútum ilyen. </w:t>
      </w:r>
      <w:r>
        <w:br/>
      </w:r>
      <w:r>
        <w:rPr>
          <w:b/>
        </w:rPr>
        <w:t>Döntési fa</w:t>
      </w:r>
      <w:r w:rsidRPr="00B452FB">
        <w:rPr>
          <w:b/>
        </w:rPr>
        <w:t xml:space="preserve"> almenü</w:t>
      </w:r>
      <w:r>
        <w:t xml:space="preserve">: Készítsenek döntési fával gépi tanuló algoritmus a kiválasztott attribútum előrejelzésére. Eredményül írassák ki a </w:t>
      </w:r>
      <w:r w:rsidRPr="008B7B54">
        <w:rPr>
          <w:b/>
        </w:rPr>
        <w:t>Döntési fa.txt</w:t>
      </w:r>
      <w:r>
        <w:t xml:space="preserve"> fájlba a következő adatokat: </w:t>
      </w:r>
      <w:r>
        <w:br/>
        <w:t xml:space="preserve">Tanító és kiértékelő halmaz mérete, </w:t>
      </w:r>
      <w:r>
        <w:br/>
        <w:t xml:space="preserve">TP, TN, FP, FN,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, </w:t>
      </w:r>
      <w:proofErr w:type="spellStart"/>
      <w:r w:rsidRPr="008B7B54">
        <w:t>Incorrectly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br/>
        <w:t>A döntési fa kiíratása</w:t>
      </w:r>
      <w:r>
        <w:br/>
        <w:t xml:space="preserve">A kiértékelő halmaz minden egyedére a </w:t>
      </w:r>
      <w:proofErr w:type="spellStart"/>
      <w:r>
        <w:t>prediktált</w:t>
      </w:r>
      <w:proofErr w:type="spellEnd"/>
      <w:r>
        <w:t xml:space="preserve"> és a valós érték</w:t>
      </w:r>
      <w:r>
        <w:br/>
      </w:r>
      <w:r w:rsidRPr="008B7B54">
        <w:rPr>
          <w:b/>
        </w:rPr>
        <w:t>Több algoritmus almenü</w:t>
      </w:r>
      <w:r>
        <w:t xml:space="preserve">: A választott adathalmazra futtassa le a tanult algoritmusokat. A </w:t>
      </w:r>
      <w:r w:rsidRPr="008B7B54">
        <w:rPr>
          <w:b/>
        </w:rPr>
        <w:t>Gépi tanulás.txt</w:t>
      </w:r>
      <w:r>
        <w:t xml:space="preserve"> fájlba írassa ki mindegyikre: </w:t>
      </w:r>
      <w:r>
        <w:br/>
        <w:t xml:space="preserve">TP, TN, FP, FN,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, </w:t>
      </w:r>
      <w:proofErr w:type="spellStart"/>
      <w:r w:rsidRPr="008B7B54">
        <w:t>Incorrectly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br/>
        <w:t xml:space="preserve">Válassza ki az algoritmusok közül azt, amelyiknek a legjobb lett a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 eredménye és írassa ki az algoritmus nevét az alkalmazás </w:t>
      </w:r>
      <w:r>
        <w:lastRenderedPageBreak/>
        <w:t>ablakába.</w:t>
      </w:r>
      <w:r>
        <w:br/>
      </w:r>
      <w:r w:rsidRPr="008B7B54">
        <w:rPr>
          <w:b/>
        </w:rPr>
        <w:t>Több algoritmus almenü</w:t>
      </w:r>
      <w:r>
        <w:rPr>
          <w:b/>
        </w:rPr>
        <w:t>-2</w:t>
      </w:r>
      <w:r>
        <w:t>: Lenyíló listából lehessen választani a tanult algoritmusok közül. Az algoritmust lefuttatva írassa ki az alkalmazás ablakába a következő adatokat:</w:t>
      </w:r>
      <w:r>
        <w:br/>
        <w:t xml:space="preserve">TP, TN, FP, FN,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, </w:t>
      </w:r>
      <w:proofErr w:type="spellStart"/>
      <w:r w:rsidRPr="008B7B54">
        <w:t>Incorrectly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Instances</w:t>
      </w:r>
    </w:p>
    <w:p w14:paraId="0B0F5C82" w14:textId="77777777" w:rsidR="001D13D6" w:rsidRDefault="001D13D6" w:rsidP="001D13D6">
      <w:pPr>
        <w:pStyle w:val="Listaszerbekezds"/>
        <w:numPr>
          <w:ilvl w:val="0"/>
          <w:numId w:val="17"/>
        </w:numPr>
      </w:pPr>
      <w:r w:rsidRPr="002C616B">
        <w:rPr>
          <w:b/>
        </w:rPr>
        <w:t>Egyéb menü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20AF">
        <w:rPr>
          <w:b/>
        </w:rPr>
        <w:t>(5 pont)</w:t>
      </w:r>
      <w:r>
        <w:br/>
      </w:r>
      <w:r w:rsidRPr="002C616B">
        <w:rPr>
          <w:b/>
        </w:rPr>
        <w:t>Páthuzamos</w:t>
      </w:r>
      <w:r>
        <w:rPr>
          <w:b/>
        </w:rPr>
        <w:t xml:space="preserve"> almenü:</w:t>
      </w:r>
      <w:r>
        <w:t xml:space="preserve"> Mutassa be a párhuzamos programvégrehajtást egy oldalon. pl. egy gombra való kattintás után egy </w:t>
      </w:r>
      <w:proofErr w:type="spellStart"/>
      <w:r>
        <w:t>Label</w:t>
      </w:r>
      <w:proofErr w:type="spellEnd"/>
      <w:r>
        <w:t xml:space="preserve">-ben 1 másodpercenként, a másik </w:t>
      </w:r>
      <w:proofErr w:type="spellStart"/>
      <w:r>
        <w:t>Labelbe</w:t>
      </w:r>
      <w:proofErr w:type="spellEnd"/>
      <w:r>
        <w:t xml:space="preserve"> 2 másodpercenként jelenjen meg egy változó szöveg.</w:t>
      </w:r>
      <w:r>
        <w:br/>
      </w:r>
      <w:proofErr w:type="spellStart"/>
      <w:r w:rsidRPr="003A3024">
        <w:rPr>
          <w:b/>
        </w:rPr>
        <w:t>Stream</w:t>
      </w:r>
      <w:proofErr w:type="spellEnd"/>
      <w:r w:rsidRPr="003A3024">
        <w:rPr>
          <w:b/>
        </w:rPr>
        <w:t xml:space="preserve"> almenü</w:t>
      </w:r>
      <w:r>
        <w:t xml:space="preserve">: Olvassa ki a </w:t>
      </w:r>
      <w:proofErr w:type="spellStart"/>
      <w:r>
        <w:t>válsztott</w:t>
      </w:r>
      <w:proofErr w:type="spellEnd"/>
      <w:r>
        <w:t xml:space="preserve"> adatbázis minden adatát egy </w:t>
      </w:r>
      <w:proofErr w:type="spellStart"/>
      <w:r>
        <w:t>Stream</w:t>
      </w:r>
      <w:proofErr w:type="spellEnd"/>
      <w:r>
        <w:t xml:space="preserve">-be. </w:t>
      </w:r>
      <w:proofErr w:type="spellStart"/>
      <w:r>
        <w:t>Késztsen</w:t>
      </w:r>
      <w:proofErr w:type="spellEnd"/>
      <w:r>
        <w:t xml:space="preserve"> egy űrlapot (beviteli mezők, lenyíló lista, </w:t>
      </w:r>
      <w:proofErr w:type="spellStart"/>
      <w:r>
        <w:t>radio</w:t>
      </w:r>
      <w:proofErr w:type="spellEnd"/>
      <w:r>
        <w:t xml:space="preserve"> gomb, jelölő négyzet), ahol több szűrőfeltételt is beállíthat az adatokra. Jelenítse meg egy táblázatban a szűrt adatokat.</w:t>
      </w:r>
    </w:p>
    <w:p w14:paraId="675CAA36" w14:textId="77777777" w:rsidR="001D13D6" w:rsidRDefault="001D13D6" w:rsidP="001D13D6">
      <w:pPr>
        <w:pStyle w:val="Listaszerbekezds"/>
        <w:numPr>
          <w:ilvl w:val="0"/>
          <w:numId w:val="17"/>
        </w:numPr>
      </w:pPr>
      <w:r w:rsidRPr="00954100">
        <w:rPr>
          <w:b/>
          <w:color w:val="FF0000"/>
        </w:rPr>
        <w:t>Ez a menüpont később kerül ismertetésre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020AF">
        <w:rPr>
          <w:b/>
        </w:rPr>
        <w:t>(5 pont)</w:t>
      </w:r>
    </w:p>
    <w:p w14:paraId="68FAC24A" w14:textId="77777777" w:rsidR="001D13D6" w:rsidRPr="00724776" w:rsidRDefault="001D13D6" w:rsidP="001D13D6">
      <w:pPr>
        <w:pStyle w:val="Listaszerbekezds"/>
        <w:numPr>
          <w:ilvl w:val="0"/>
          <w:numId w:val="17"/>
        </w:numPr>
      </w:pPr>
      <w:r w:rsidRPr="00724776">
        <w:t xml:space="preserve">Készítsen egy </w:t>
      </w:r>
      <w:r w:rsidRPr="00AF2C57">
        <w:rPr>
          <w:b/>
        </w:rPr>
        <w:t>JAR futtatható fájlt</w:t>
      </w:r>
      <w:r>
        <w:t>, ami a GitHub-</w:t>
      </w:r>
      <w:proofErr w:type="spellStart"/>
      <w:r>
        <w:t>on</w:t>
      </w:r>
      <w:proofErr w:type="spellEnd"/>
      <w:r>
        <w:t xml:space="preserve"> is megjelenik a főmappában.</w:t>
      </w:r>
      <w:r>
        <w:tab/>
      </w:r>
      <w:r>
        <w:br/>
      </w:r>
      <w:r w:rsidRPr="00233E08">
        <w:rPr>
          <w:b/>
        </w:rPr>
        <w:t>(Kötelező elem! a működés ez alapján lesz javítva)</w:t>
      </w:r>
    </w:p>
    <w:p w14:paraId="76FC8791" w14:textId="77777777" w:rsidR="001D13D6" w:rsidRPr="00A35AF6" w:rsidRDefault="001D13D6" w:rsidP="001D13D6">
      <w:pPr>
        <w:pStyle w:val="Listaszerbekezds"/>
        <w:numPr>
          <w:ilvl w:val="0"/>
          <w:numId w:val="17"/>
        </w:numPr>
      </w:pPr>
      <w:r w:rsidRPr="00DA37EE">
        <w:t xml:space="preserve">Használják a GitHub (github.com) verziókövető rendszert. </w:t>
      </w:r>
      <w:r>
        <w:tab/>
      </w:r>
      <w:r>
        <w:tab/>
      </w:r>
      <w:r>
        <w:tab/>
      </w:r>
      <w:r>
        <w:br/>
      </w:r>
      <w:r w:rsidRPr="005A2B1D">
        <w:t>(</w:t>
      </w:r>
      <w:r w:rsidRPr="00A35AF6">
        <w:rPr>
          <w:b/>
        </w:rPr>
        <w:t>Kötelező elem</w:t>
      </w:r>
      <w:r w:rsidRPr="005A2B1D">
        <w:t xml:space="preserve">! </w:t>
      </w:r>
      <w:r w:rsidRPr="00A35AF6">
        <w:rPr>
          <w:b/>
        </w:rPr>
        <w:t>A forrás ez alapján lesz javítva</w:t>
      </w:r>
      <w:r w:rsidRPr="005A2B1D">
        <w:t xml:space="preserve">) </w:t>
      </w:r>
    </w:p>
    <w:p w14:paraId="50E9BB16" w14:textId="77777777" w:rsidR="001D13D6" w:rsidRDefault="001D13D6" w:rsidP="001D13D6">
      <w:pPr>
        <w:pStyle w:val="Listaszerbekezds"/>
      </w:pPr>
      <w:r w:rsidRPr="00796AC4">
        <w:t>A GitHub-</w:t>
      </w:r>
      <w:proofErr w:type="spellStart"/>
      <w:r w:rsidRPr="00796AC4">
        <w:t>on</w:t>
      </w:r>
      <w:proofErr w:type="spellEnd"/>
      <w:r w:rsidRPr="00796AC4">
        <w:t xml:space="preserve"> a projektmunka módszert alkalmazzák: látszódjék, hogy a csoport tag</w:t>
      </w:r>
      <w:r>
        <w:t xml:space="preserve">jai melyik részt készítették el és kb. fele-fele arányban járuljanak hozzá a projekthez. </w:t>
      </w:r>
      <w:r w:rsidRPr="00DA37EE">
        <w:t>Ne csak a kész alkalmazást töltsék fel egy lépésben, hanem a részállapotokat is még legalább 5 lépésben személyenként.</w:t>
      </w:r>
      <w:r>
        <w:br/>
        <w:t>A GIT-en a főmappában jelenjen meg a választott adatbázis export fájlja (</w:t>
      </w:r>
      <w:proofErr w:type="spellStart"/>
      <w:r w:rsidRPr="00AF2C57">
        <w:rPr>
          <w:b/>
        </w:rPr>
        <w:t>adatbazis.sql</w:t>
      </w:r>
      <w:proofErr w:type="spellEnd"/>
      <w:r>
        <w:t>).</w:t>
      </w:r>
    </w:p>
    <w:p w14:paraId="31BB2D1C" w14:textId="77777777" w:rsidR="001D13D6" w:rsidRPr="00A35AF6" w:rsidRDefault="001D13D6" w:rsidP="001D13D6">
      <w:pPr>
        <w:pStyle w:val="Listaszerbekezds"/>
        <w:rPr>
          <w:b/>
        </w:rPr>
      </w:pPr>
      <w:r w:rsidRPr="00A35AF6">
        <w:rPr>
          <w:b/>
        </w:rPr>
        <w:t xml:space="preserve">A GIT-en saját nevet válasszanak, ami alapján be lehet azonosítani, hogy ki </w:t>
      </w:r>
      <w:r>
        <w:rPr>
          <w:b/>
        </w:rPr>
        <w:t xml:space="preserve">mit </w:t>
      </w:r>
      <w:r w:rsidRPr="00A35AF6">
        <w:rPr>
          <w:b/>
        </w:rPr>
        <w:t>töltött fel.</w:t>
      </w:r>
    </w:p>
    <w:p w14:paraId="14DCB14C" w14:textId="77777777" w:rsidR="001D13D6" w:rsidRDefault="001D13D6" w:rsidP="001D13D6">
      <w:r>
        <w:br w:type="page"/>
      </w:r>
    </w:p>
    <w:p w14:paraId="718A7D8F" w14:textId="77777777" w:rsidR="001D13D6" w:rsidRDefault="001D13D6" w:rsidP="001D13D6">
      <w:pPr>
        <w:pStyle w:val="szdcmsor1"/>
      </w:pPr>
      <w:bookmarkStart w:id="1" w:name="_Toc120828571"/>
      <w:r w:rsidRPr="0004053A">
        <w:lastRenderedPageBreak/>
        <w:t>A gépi és nyelvi igények</w:t>
      </w:r>
      <w:bookmarkEnd w:id="1"/>
    </w:p>
    <w:p w14:paraId="521D7558" w14:textId="32315F55" w:rsidR="00FE13F2" w:rsidRDefault="00FE13F2" w:rsidP="00FE13F2">
      <w:pPr>
        <w:pStyle w:val="szdszveg"/>
      </w:pPr>
      <w:r>
        <w:t xml:space="preserve">Az alkalmazás Java programozási nyelven történő fejlesztésével biztosítottam a széles körű kompatibilitást és platformfüggetlenséget. Az alkalmazás </w:t>
      </w:r>
      <w:proofErr w:type="spellStart"/>
      <w:r>
        <w:t>Intellij</w:t>
      </w:r>
      <w:proofErr w:type="spellEnd"/>
      <w:r>
        <w:t xml:space="preserve"> IDEABAN készült Ennek eredményeként az alkalmazás futtatásához javasolt specifikációk a következők:</w:t>
      </w:r>
    </w:p>
    <w:p w14:paraId="4F2B9991" w14:textId="77777777" w:rsidR="00FE13F2" w:rsidRDefault="00FE13F2" w:rsidP="00FE13F2">
      <w:pPr>
        <w:pStyle w:val="szdszveg"/>
      </w:pPr>
    </w:p>
    <w:p w14:paraId="56AF3F65" w14:textId="77777777" w:rsidR="00FE13F2" w:rsidRDefault="00FE13F2" w:rsidP="00FE13F2">
      <w:pPr>
        <w:pStyle w:val="szdszveg"/>
        <w:ind w:firstLine="0"/>
      </w:pPr>
      <w:r>
        <w:t>Ajánlott specifikációk:</w:t>
      </w:r>
    </w:p>
    <w:p w14:paraId="1C1FD8DD" w14:textId="77777777" w:rsidR="00FE13F2" w:rsidRDefault="00FE13F2" w:rsidP="00FE13F2">
      <w:pPr>
        <w:pStyle w:val="szdszveg"/>
        <w:numPr>
          <w:ilvl w:val="0"/>
          <w:numId w:val="19"/>
        </w:numPr>
      </w:pPr>
      <w:r>
        <w:t>Rendszerarchitektúra:</w:t>
      </w:r>
    </w:p>
    <w:p w14:paraId="0CCF6197" w14:textId="77777777" w:rsidR="00FE13F2" w:rsidRDefault="00FE13F2" w:rsidP="00FE13F2">
      <w:pPr>
        <w:pStyle w:val="szdszveg"/>
        <w:ind w:left="1117" w:firstLine="0"/>
      </w:pPr>
      <w:r>
        <w:t>ARM vagy amd-64 architektúrájú rendszer</w:t>
      </w:r>
    </w:p>
    <w:p w14:paraId="0ADFA664" w14:textId="77777777" w:rsidR="00FE13F2" w:rsidRDefault="00FE13F2" w:rsidP="00FE13F2">
      <w:pPr>
        <w:pStyle w:val="szdszveg"/>
        <w:numPr>
          <w:ilvl w:val="0"/>
          <w:numId w:val="19"/>
        </w:numPr>
      </w:pPr>
      <w:r>
        <w:t>Operációs rendszer:</w:t>
      </w:r>
    </w:p>
    <w:p w14:paraId="40FEF736" w14:textId="77777777" w:rsidR="00FE13F2" w:rsidRDefault="00FE13F2" w:rsidP="00FE13F2">
      <w:pPr>
        <w:pStyle w:val="szdszveg"/>
        <w:ind w:left="1117" w:firstLine="0"/>
      </w:pPr>
      <w:r>
        <w:t xml:space="preserve">Kompatibilis bármilyen olyan operációs rendszerrel, amelyre telepíthető a Java futtató környezet. Ez magában foglalja, de nem korlátozódik a Windows, </w:t>
      </w:r>
      <w:proofErr w:type="spellStart"/>
      <w:r>
        <w:t>macOS</w:t>
      </w:r>
      <w:proofErr w:type="spellEnd"/>
      <w:r>
        <w:t xml:space="preserve"> és Linux operációs rendszereket.</w:t>
      </w:r>
    </w:p>
    <w:p w14:paraId="105EA4E4" w14:textId="77777777" w:rsidR="00FE13F2" w:rsidRDefault="00FE13F2" w:rsidP="00FE13F2">
      <w:pPr>
        <w:pStyle w:val="szdszveg"/>
        <w:numPr>
          <w:ilvl w:val="0"/>
          <w:numId w:val="19"/>
        </w:numPr>
      </w:pPr>
      <w:r>
        <w:t>Hálózati kapcsolat:</w:t>
      </w:r>
    </w:p>
    <w:p w14:paraId="19E8833E" w14:textId="77777777" w:rsidR="00FE13F2" w:rsidRDefault="00FE13F2" w:rsidP="00FE13F2">
      <w:pPr>
        <w:pStyle w:val="szdszveg"/>
        <w:ind w:left="1117" w:firstLine="0"/>
      </w:pPr>
      <w:r>
        <w:t>Széles sávú internetkapcsolat, hogy az alkalmazás zavartalanul és hatékonyan kommunikálhasson a szükséges szerverekkel és egyéb online szolgáltatásokkal.</w:t>
      </w:r>
    </w:p>
    <w:p w14:paraId="07FF8EC9" w14:textId="77777777" w:rsidR="00FE13F2" w:rsidRDefault="00FE13F2" w:rsidP="00FE13F2">
      <w:pPr>
        <w:pStyle w:val="szdszveg"/>
        <w:numPr>
          <w:ilvl w:val="0"/>
          <w:numId w:val="19"/>
        </w:numPr>
      </w:pPr>
      <w:r>
        <w:t>Tárhely:</w:t>
      </w:r>
    </w:p>
    <w:p w14:paraId="72155D67" w14:textId="77777777" w:rsidR="00FE13F2" w:rsidRDefault="00FE13F2" w:rsidP="00FE13F2">
      <w:pPr>
        <w:pStyle w:val="szdszveg"/>
        <w:ind w:left="1117" w:firstLine="0"/>
      </w:pPr>
      <w:r>
        <w:t>Minimum 2 GB szabad hely a tárolóeszközön az alkalmazás telepítéséhez és futtatásához.</w:t>
      </w:r>
    </w:p>
    <w:p w14:paraId="67CA5538" w14:textId="38AD34F3" w:rsidR="00FE13F2" w:rsidRPr="00FE13F2" w:rsidRDefault="00FE13F2" w:rsidP="00FE13F2">
      <w:pPr>
        <w:pStyle w:val="szdszveg"/>
        <w:numPr>
          <w:ilvl w:val="0"/>
          <w:numId w:val="19"/>
        </w:numPr>
      </w:pPr>
      <w:r>
        <w:t xml:space="preserve">Az említett specifikációk biztosítják, hogy az alkalmazás széles körben elérhető legyen és optimálisan </w:t>
      </w:r>
      <w:proofErr w:type="spellStart"/>
      <w:r>
        <w:t>működjön</w:t>
      </w:r>
      <w:proofErr w:type="spellEnd"/>
      <w:r>
        <w:t xml:space="preserve"> a felhasználók különböző hardver- és operációs rendszerkonfigurációin.</w:t>
      </w:r>
    </w:p>
    <w:p w14:paraId="31CB5CE1" w14:textId="77777777" w:rsidR="001D13D6" w:rsidRDefault="001D13D6" w:rsidP="001D13D6">
      <w:pPr>
        <w:pStyle w:val="szdcmsor1"/>
        <w:rPr>
          <w:shd w:val="clear" w:color="auto" w:fill="FFFFFF"/>
        </w:rPr>
      </w:pPr>
      <w:bookmarkStart w:id="2" w:name="_Toc120828573"/>
      <w:r w:rsidRPr="00DA125E">
        <w:rPr>
          <w:shd w:val="clear" w:color="auto" w:fill="FFFFFF"/>
        </w:rPr>
        <w:lastRenderedPageBreak/>
        <w:t>A mappa és fájlszerkezet bemutatását név és funkció szerint</w:t>
      </w:r>
      <w:bookmarkEnd w:id="2"/>
    </w:p>
    <w:p w14:paraId="61B6F9D4" w14:textId="77777777" w:rsidR="001D13D6" w:rsidRDefault="001D13D6" w:rsidP="001D13D6">
      <w:pPr>
        <w:pStyle w:val="szdcmsor2"/>
      </w:pPr>
      <w:bookmarkStart w:id="3" w:name="_Toc120828574"/>
      <w:proofErr w:type="spellStart"/>
      <w:r>
        <w:t>G</w:t>
      </w:r>
      <w:r w:rsidRPr="005A336B">
        <w:t>ithub</w:t>
      </w:r>
      <w:proofErr w:type="spellEnd"/>
      <w:r w:rsidRPr="005A336B">
        <w:t xml:space="preserve"> </w:t>
      </w:r>
      <w:proofErr w:type="spellStart"/>
      <w:r w:rsidRPr="005A336B">
        <w:t>repository</w:t>
      </w:r>
      <w:proofErr w:type="spellEnd"/>
      <w:r w:rsidRPr="005A336B">
        <w:t xml:space="preserve"> tartalma:</w:t>
      </w:r>
      <w:bookmarkEnd w:id="3"/>
    </w:p>
    <w:p w14:paraId="439B2EE7" w14:textId="77777777" w:rsidR="001D13D6" w:rsidRDefault="001D13D6" w:rsidP="001D13D6">
      <w:pPr>
        <w:pStyle w:val="szdszveg"/>
      </w:pPr>
      <w:r w:rsidRPr="00EF247D">
        <w:rPr>
          <w:noProof/>
        </w:rPr>
        <w:drawing>
          <wp:inline distT="0" distB="0" distL="0" distR="0" wp14:anchorId="2831F60D" wp14:editId="1FB90C38">
            <wp:extent cx="5579110" cy="2929890"/>
            <wp:effectExtent l="0" t="0" r="2540" b="381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7BBE" w14:textId="7A2C6327" w:rsidR="00FE13F2" w:rsidRDefault="00C103D1" w:rsidP="00FE13F2">
      <w:pPr>
        <w:pStyle w:val="szdszveg"/>
        <w:numPr>
          <w:ilvl w:val="0"/>
          <w:numId w:val="19"/>
        </w:numPr>
      </w:pPr>
      <w:proofErr w:type="spellStart"/>
      <w:r>
        <w:t>DankoKrisztianZYEEHM</w:t>
      </w:r>
      <w:proofErr w:type="spellEnd"/>
      <w:r>
        <w:t xml:space="preserve"> </w:t>
      </w:r>
      <w:r w:rsidR="00FE13F2">
        <w:t>mappa:</w:t>
      </w:r>
    </w:p>
    <w:p w14:paraId="791CF9F7" w14:textId="55C96F45" w:rsidR="00FE13F2" w:rsidRDefault="00FE13F2" w:rsidP="00FE13F2">
      <w:pPr>
        <w:pStyle w:val="szdszveg"/>
        <w:ind w:left="1117" w:firstLine="0"/>
      </w:pPr>
      <w:r>
        <w:t>Projekt könyvtára, amely tartalmazza az alkalmazás forráskódját és egyéb szükséges fájlokat.</w:t>
      </w:r>
    </w:p>
    <w:p w14:paraId="4B5A50F6" w14:textId="6F327BE2" w:rsidR="00FE13F2" w:rsidRDefault="00C103D1" w:rsidP="00FE13F2">
      <w:pPr>
        <w:pStyle w:val="szdszveg"/>
        <w:numPr>
          <w:ilvl w:val="0"/>
          <w:numId w:val="19"/>
        </w:numPr>
      </w:pPr>
      <w:r>
        <w:t>ZYEEHM-Eloadas-Dokumentáció</w:t>
      </w:r>
      <w:r w:rsidR="00FE13F2">
        <w:t>.docx:</w:t>
      </w:r>
    </w:p>
    <w:p w14:paraId="62F878AC" w14:textId="69C1D020" w:rsidR="00FE13F2" w:rsidRDefault="00FE13F2" w:rsidP="00FE13F2">
      <w:pPr>
        <w:pStyle w:val="szdszveg"/>
        <w:ind w:left="1117" w:firstLine="0"/>
      </w:pPr>
      <w:r>
        <w:t>A dokumentáció, amely részletesen ismerteti az alkalmazás tervezését, implementációját és használatát. Tartalmazza a funkcionális és nem funkcionális követelményeket, valamint az alkalmazás architektúráját.</w:t>
      </w:r>
    </w:p>
    <w:p w14:paraId="5B6F3C11" w14:textId="77777777" w:rsidR="00FE13F2" w:rsidRDefault="00FE13F2" w:rsidP="00FE13F2">
      <w:pPr>
        <w:pStyle w:val="szdszveg"/>
        <w:numPr>
          <w:ilvl w:val="0"/>
          <w:numId w:val="19"/>
        </w:numPr>
      </w:pPr>
      <w:proofErr w:type="spellStart"/>
      <w:r>
        <w:t>mozimusor.sql</w:t>
      </w:r>
      <w:proofErr w:type="spellEnd"/>
      <w:r>
        <w:t>:</w:t>
      </w:r>
    </w:p>
    <w:p w14:paraId="6F8FB733" w14:textId="44CF2FF2" w:rsidR="00FE13F2" w:rsidRPr="00550C2B" w:rsidRDefault="00FE13F2" w:rsidP="00FE13F2">
      <w:pPr>
        <w:pStyle w:val="szdszveg"/>
        <w:ind w:left="1117" w:firstLine="0"/>
      </w:pPr>
      <w:r>
        <w:t>Az alkalmazás adatbázisához tartozó SQL fájl, amely definiálja az adatokat és táblákat az alkalmazás számára.</w:t>
      </w:r>
    </w:p>
    <w:p w14:paraId="33633B8B" w14:textId="77777777" w:rsidR="001D13D6" w:rsidRDefault="001D13D6" w:rsidP="001D13D6">
      <w:pPr>
        <w:pStyle w:val="szdszveg"/>
        <w:jc w:val="center"/>
      </w:pPr>
    </w:p>
    <w:p w14:paraId="08908F7B" w14:textId="77777777" w:rsidR="001D13D6" w:rsidRDefault="001D13D6" w:rsidP="001D13D6">
      <w:pPr>
        <w:pStyle w:val="szdcmsor2"/>
        <w:rPr>
          <w:rStyle w:val="eop"/>
        </w:rPr>
      </w:pPr>
      <w:bookmarkStart w:id="4" w:name="_Toc120828575"/>
      <w:r w:rsidRPr="00C40553">
        <w:rPr>
          <w:rStyle w:val="normaltextrun"/>
        </w:rPr>
        <w:t>A Java osztályok:</w:t>
      </w:r>
      <w:bookmarkEnd w:id="4"/>
      <w:r w:rsidRPr="00C40553">
        <w:rPr>
          <w:rStyle w:val="eop"/>
        </w:rPr>
        <w:t> </w:t>
      </w:r>
    </w:p>
    <w:p w14:paraId="48577722" w14:textId="77777777" w:rsidR="00C103D1" w:rsidRDefault="00C103D1" w:rsidP="00C103D1">
      <w:pPr>
        <w:pStyle w:val="szdszveg"/>
        <w:numPr>
          <w:ilvl w:val="0"/>
          <w:numId w:val="19"/>
        </w:numPr>
      </w:pPr>
      <w:proofErr w:type="spellStart"/>
      <w:r>
        <w:t>Database</w:t>
      </w:r>
      <w:proofErr w:type="spellEnd"/>
      <w:r>
        <w:t>:</w:t>
      </w:r>
    </w:p>
    <w:p w14:paraId="626BB8C3" w14:textId="2093274D" w:rsidR="00C103D1" w:rsidRDefault="00C103D1" w:rsidP="00C103D1">
      <w:pPr>
        <w:pStyle w:val="szdszveg"/>
        <w:ind w:left="1117" w:firstLine="0"/>
      </w:pPr>
      <w:r>
        <w:t>Az összekötött táblás lekérdezésekhez szükséges modell, amely az adatbázis táblákat reprezentálja.</w:t>
      </w:r>
    </w:p>
    <w:p w14:paraId="6DCC40E7" w14:textId="77777777" w:rsidR="00C103D1" w:rsidRDefault="00C103D1" w:rsidP="00C103D1">
      <w:pPr>
        <w:pStyle w:val="szdszveg"/>
        <w:numPr>
          <w:ilvl w:val="0"/>
          <w:numId w:val="19"/>
        </w:numPr>
      </w:pPr>
      <w:proofErr w:type="spellStart"/>
      <w:r>
        <w:t>DatabaseDAO</w:t>
      </w:r>
      <w:proofErr w:type="spellEnd"/>
      <w:r>
        <w:t>:</w:t>
      </w:r>
    </w:p>
    <w:p w14:paraId="745D00CB" w14:textId="5EDD6082" w:rsidR="00C103D1" w:rsidRDefault="00C103D1" w:rsidP="00C103D1">
      <w:pPr>
        <w:pStyle w:val="szdszveg"/>
        <w:ind w:left="1117" w:firstLine="0"/>
      </w:pPr>
      <w:r>
        <w:t>Tartalmazza a függvényeket és adattagokat az összekötött táblás lekérdezések elvégzéséhez.</w:t>
      </w:r>
    </w:p>
    <w:p w14:paraId="537D502C" w14:textId="77777777" w:rsidR="00C103D1" w:rsidRDefault="00C103D1" w:rsidP="00C103D1">
      <w:pPr>
        <w:pStyle w:val="szdszveg"/>
        <w:numPr>
          <w:ilvl w:val="0"/>
          <w:numId w:val="19"/>
        </w:numPr>
      </w:pPr>
      <w:proofErr w:type="spellStart"/>
      <w:r>
        <w:lastRenderedPageBreak/>
        <w:t>HelloApplication</w:t>
      </w:r>
      <w:proofErr w:type="spellEnd"/>
      <w:r>
        <w:t>:</w:t>
      </w:r>
    </w:p>
    <w:p w14:paraId="5FA190F6" w14:textId="753D80A6" w:rsidR="00C103D1" w:rsidRDefault="00C103D1" w:rsidP="00C103D1">
      <w:pPr>
        <w:pStyle w:val="szdszveg"/>
        <w:ind w:left="1117" w:firstLine="0"/>
      </w:pPr>
      <w:r>
        <w:t>A fő alkalmazás, ami tartalmazza a main függvényt, és felelős az alkalmazás inicializálásáért.</w:t>
      </w:r>
    </w:p>
    <w:p w14:paraId="1078232F" w14:textId="77777777" w:rsidR="00C103D1" w:rsidRDefault="00C103D1" w:rsidP="00C103D1">
      <w:pPr>
        <w:pStyle w:val="szdszveg"/>
        <w:numPr>
          <w:ilvl w:val="0"/>
          <w:numId w:val="19"/>
        </w:numPr>
      </w:pPr>
      <w:proofErr w:type="spellStart"/>
      <w:r>
        <w:t>HelloController</w:t>
      </w:r>
      <w:proofErr w:type="spellEnd"/>
      <w:r>
        <w:t>:</w:t>
      </w:r>
    </w:p>
    <w:p w14:paraId="28D5566F" w14:textId="06BCB4FE" w:rsidR="00C103D1" w:rsidRDefault="00C103D1" w:rsidP="00C103D1">
      <w:pPr>
        <w:pStyle w:val="szdszveg"/>
        <w:ind w:left="1117" w:firstLine="0"/>
      </w:pPr>
      <w:r>
        <w:t>Az alkalmazás szerveroldali logikáját vezérli, kiválasztja, mely nézetet jeleníti meg a felhasználónak.</w:t>
      </w:r>
    </w:p>
    <w:p w14:paraId="0DFA10CB" w14:textId="77777777" w:rsidR="00C103D1" w:rsidRDefault="00C103D1" w:rsidP="00C103D1">
      <w:pPr>
        <w:pStyle w:val="szdszveg"/>
        <w:numPr>
          <w:ilvl w:val="0"/>
          <w:numId w:val="19"/>
        </w:numPr>
      </w:pPr>
      <w:r>
        <w:t>Mozi:</w:t>
      </w:r>
    </w:p>
    <w:p w14:paraId="2B9C0C7D" w14:textId="070CB7F6" w:rsidR="00C103D1" w:rsidRDefault="00C103D1" w:rsidP="00C103D1">
      <w:pPr>
        <w:pStyle w:val="szdszveg"/>
        <w:ind w:left="1117" w:firstLine="0"/>
      </w:pPr>
      <w:r>
        <w:t>A mozi tábla lekérdezéséhez szükséges modell, amely reprezentálja a mozi adatait az alkalmazásban.</w:t>
      </w:r>
    </w:p>
    <w:p w14:paraId="421341E1" w14:textId="77777777" w:rsidR="00C103D1" w:rsidRDefault="00C103D1" w:rsidP="00C103D1">
      <w:pPr>
        <w:pStyle w:val="szdszveg"/>
        <w:numPr>
          <w:ilvl w:val="0"/>
          <w:numId w:val="19"/>
        </w:numPr>
      </w:pPr>
      <w:proofErr w:type="spellStart"/>
      <w:r>
        <w:t>MoziDAO</w:t>
      </w:r>
      <w:proofErr w:type="spellEnd"/>
      <w:r>
        <w:t>:</w:t>
      </w:r>
    </w:p>
    <w:p w14:paraId="56898047" w14:textId="07256EAB" w:rsidR="00C103D1" w:rsidRDefault="00C103D1" w:rsidP="00C103D1">
      <w:pPr>
        <w:pStyle w:val="szdszveg"/>
        <w:ind w:left="1117" w:firstLine="0"/>
      </w:pPr>
      <w:r>
        <w:t>Implementálja a mozi táblával kapcsolatos adatbázis műveleteket, lehetővé téve az adatok hatékony kezelését.</w:t>
      </w:r>
    </w:p>
    <w:p w14:paraId="2B3AD9DE" w14:textId="77777777" w:rsidR="00C103D1" w:rsidRDefault="00C103D1" w:rsidP="00C103D1">
      <w:pPr>
        <w:pStyle w:val="szdszveg"/>
        <w:numPr>
          <w:ilvl w:val="0"/>
          <w:numId w:val="19"/>
        </w:numPr>
      </w:pPr>
      <w:proofErr w:type="spellStart"/>
      <w:r>
        <w:t>RestKliens</w:t>
      </w:r>
      <w:proofErr w:type="spellEnd"/>
      <w:r>
        <w:t>:</w:t>
      </w:r>
    </w:p>
    <w:p w14:paraId="65835EE2" w14:textId="63FAE548" w:rsidR="00C103D1" w:rsidRDefault="00C103D1" w:rsidP="00C103D1">
      <w:pPr>
        <w:pStyle w:val="szdszveg"/>
        <w:ind w:left="1117" w:firstLine="0"/>
      </w:pPr>
      <w:r>
        <w:t>Tartalmazza a függvényeket a 2-es feladatban levő REST szerverrel történő kommunikációhoz.</w:t>
      </w:r>
    </w:p>
    <w:p w14:paraId="5F04F965" w14:textId="77777777" w:rsidR="00C103D1" w:rsidRDefault="00C103D1" w:rsidP="00C103D1">
      <w:pPr>
        <w:pStyle w:val="szdszveg"/>
        <w:numPr>
          <w:ilvl w:val="0"/>
          <w:numId w:val="19"/>
        </w:numPr>
      </w:pPr>
      <w:proofErr w:type="spellStart"/>
      <w:r>
        <w:t>RestUser</w:t>
      </w:r>
      <w:proofErr w:type="spellEnd"/>
      <w:r>
        <w:t>:</w:t>
      </w:r>
    </w:p>
    <w:p w14:paraId="21E9B1A3" w14:textId="72F93F79" w:rsidR="00C103D1" w:rsidRDefault="00C103D1" w:rsidP="00C103D1">
      <w:pPr>
        <w:pStyle w:val="szdszveg"/>
        <w:ind w:left="1117" w:firstLine="0"/>
      </w:pPr>
      <w:r>
        <w:t>A 2-es feladatban levő REST szerverhez szükséges modell, amely reprezentálja a REST API által visszaadott felhasználói adatokat.</w:t>
      </w:r>
    </w:p>
    <w:p w14:paraId="53F506DF" w14:textId="77777777" w:rsidR="00C103D1" w:rsidRDefault="00C103D1" w:rsidP="00C103D1">
      <w:pPr>
        <w:pStyle w:val="szdszveg"/>
        <w:numPr>
          <w:ilvl w:val="0"/>
          <w:numId w:val="19"/>
        </w:numPr>
      </w:pPr>
      <w:proofErr w:type="spellStart"/>
      <w:r>
        <w:t>Launcher</w:t>
      </w:r>
      <w:proofErr w:type="spellEnd"/>
      <w:r>
        <w:t>:</w:t>
      </w:r>
    </w:p>
    <w:p w14:paraId="5D41EFE6" w14:textId="44FDB427" w:rsidR="00C103D1" w:rsidRDefault="00C103D1" w:rsidP="00C103D1">
      <w:pPr>
        <w:pStyle w:val="szdszveg"/>
        <w:ind w:left="1117" w:firstLine="0"/>
      </w:pPr>
      <w:r>
        <w:t xml:space="preserve">Segíti a projekt Java </w:t>
      </w:r>
      <w:proofErr w:type="spellStart"/>
      <w:r>
        <w:t>Archive</w:t>
      </w:r>
      <w:proofErr w:type="spellEnd"/>
      <w:r>
        <w:t xml:space="preserve"> (JAR) fájlba történő fordítását, és lehetővé teszi az alkalmazás egyszerű indítását.</w:t>
      </w:r>
    </w:p>
    <w:p w14:paraId="134BB5EA" w14:textId="42B9E405" w:rsidR="00653DEF" w:rsidRDefault="00C103D1" w:rsidP="00653DEF">
      <w:pPr>
        <w:pStyle w:val="szdszveg"/>
        <w:numPr>
          <w:ilvl w:val="0"/>
          <w:numId w:val="19"/>
        </w:numPr>
      </w:pPr>
      <w:r>
        <w:t>Ezen osztályok együttesen alkotják az alkalmazás alapstruktúráját és funkcionalitását, biztosítva a hatékony adatkezelést, a szerverrel való kommunikációt, valamint az alkalmazás egyszerű indítását és futtatását.</w:t>
      </w:r>
    </w:p>
    <w:p w14:paraId="73320CA3" w14:textId="77777777" w:rsidR="00653DEF" w:rsidRDefault="00653DEF" w:rsidP="00653DEF">
      <w:pPr>
        <w:pStyle w:val="szdszveg"/>
      </w:pPr>
    </w:p>
    <w:p w14:paraId="5B9E2723" w14:textId="77777777" w:rsidR="00653DEF" w:rsidRDefault="00653DEF" w:rsidP="00653DEF">
      <w:pPr>
        <w:pStyle w:val="szdszveg"/>
      </w:pPr>
    </w:p>
    <w:p w14:paraId="6BE608A0" w14:textId="77777777" w:rsidR="00653DEF" w:rsidRDefault="00653DEF" w:rsidP="00653DEF">
      <w:pPr>
        <w:pStyle w:val="szdszveg"/>
      </w:pPr>
    </w:p>
    <w:p w14:paraId="7625F955" w14:textId="77777777" w:rsidR="00653DEF" w:rsidRDefault="00653DEF" w:rsidP="00653DEF">
      <w:pPr>
        <w:pStyle w:val="szdszveg"/>
      </w:pPr>
    </w:p>
    <w:p w14:paraId="5A5F12E4" w14:textId="77777777" w:rsidR="00653DEF" w:rsidRDefault="00653DEF" w:rsidP="00653DEF">
      <w:pPr>
        <w:pStyle w:val="szdszveg"/>
      </w:pPr>
    </w:p>
    <w:p w14:paraId="098E1E9D" w14:textId="77777777" w:rsidR="00653DEF" w:rsidRDefault="00653DEF" w:rsidP="00653DEF">
      <w:pPr>
        <w:pStyle w:val="szdszveg"/>
      </w:pPr>
    </w:p>
    <w:p w14:paraId="28B4DB57" w14:textId="77777777" w:rsidR="00653DEF" w:rsidRDefault="00653DEF" w:rsidP="00653DEF">
      <w:pPr>
        <w:pStyle w:val="szdszveg"/>
      </w:pPr>
    </w:p>
    <w:p w14:paraId="26D02BAC" w14:textId="77777777" w:rsidR="00653DEF" w:rsidRDefault="00653DEF" w:rsidP="00653DEF">
      <w:pPr>
        <w:pStyle w:val="szdszveg"/>
      </w:pPr>
    </w:p>
    <w:p w14:paraId="700F9BF9" w14:textId="77777777" w:rsidR="00653DEF" w:rsidRDefault="00653DEF" w:rsidP="00653DEF">
      <w:pPr>
        <w:pStyle w:val="szdszveg"/>
      </w:pPr>
    </w:p>
    <w:p w14:paraId="3D4B628D" w14:textId="262FCE8B" w:rsidR="00653DEF" w:rsidRPr="00653DEF" w:rsidRDefault="00653DEF" w:rsidP="00653DEF">
      <w:pPr>
        <w:pStyle w:val="szdszveg"/>
        <w:jc w:val="left"/>
        <w:rPr>
          <w:b/>
          <w:bCs/>
        </w:rPr>
      </w:pPr>
      <w:r w:rsidRPr="00653DEF">
        <w:rPr>
          <w:b/>
          <w:bCs/>
        </w:rPr>
        <w:lastRenderedPageBreak/>
        <w:t xml:space="preserve">1. Adatbázis Menü </w:t>
      </w:r>
    </w:p>
    <w:p w14:paraId="1010A028" w14:textId="77777777" w:rsidR="00653DEF" w:rsidRDefault="00653DEF" w:rsidP="00653DEF">
      <w:pPr>
        <w:pStyle w:val="szdszveg"/>
        <w:jc w:val="left"/>
      </w:pPr>
      <w:r>
        <w:t>Olvas Almenü:</w:t>
      </w:r>
    </w:p>
    <w:p w14:paraId="68DCC558" w14:textId="77777777" w:rsidR="00653DEF" w:rsidRDefault="00653DEF" w:rsidP="00653DEF">
      <w:pPr>
        <w:pStyle w:val="szdszveg"/>
        <w:jc w:val="left"/>
      </w:pPr>
      <w:r>
        <w:t>Megjeleníti az adatbázis adatait egy táblázatban, kiemelve legalább 3 tábla fontos információját. Az oldalon csak egy részét jeleníti meg az adatoknak a felhasználó túlzott terhelése elkerülése érdekében.</w:t>
      </w:r>
    </w:p>
    <w:p w14:paraId="788B9E40" w14:textId="77777777" w:rsidR="00653DEF" w:rsidRDefault="00653DEF" w:rsidP="00653DEF">
      <w:pPr>
        <w:pStyle w:val="szdszveg"/>
        <w:jc w:val="left"/>
      </w:pPr>
    </w:p>
    <w:p w14:paraId="1F4302ED" w14:textId="77777777" w:rsidR="00653DEF" w:rsidRDefault="00653DEF" w:rsidP="00653DEF">
      <w:pPr>
        <w:pStyle w:val="szdszveg"/>
        <w:jc w:val="left"/>
      </w:pPr>
      <w:r>
        <w:t>Olvas2 Almenü:</w:t>
      </w:r>
    </w:p>
    <w:p w14:paraId="68D3F35F" w14:textId="77777777" w:rsidR="00653DEF" w:rsidRDefault="00653DEF" w:rsidP="00653DEF">
      <w:pPr>
        <w:pStyle w:val="szdszveg"/>
        <w:jc w:val="left"/>
      </w:pPr>
      <w:r>
        <w:t xml:space="preserve">Hasonlóan az </w:t>
      </w:r>
      <w:proofErr w:type="spellStart"/>
      <w:r>
        <w:t>előzőhöz</w:t>
      </w:r>
      <w:proofErr w:type="spellEnd"/>
      <w:r>
        <w:t xml:space="preserve">, azonban először egy űrlap jelenik meg, ahol a felhasználó szűrheti az adatokat. Az űrlapon szöveges beviteli mezők, lenyíló lista, </w:t>
      </w:r>
      <w:proofErr w:type="spellStart"/>
      <w:r>
        <w:t>radio</w:t>
      </w:r>
      <w:proofErr w:type="spellEnd"/>
      <w:r>
        <w:t xml:space="preserve"> gombok, és jelölőnégyzetek segítik a felhasználót a pontosabb szűrésben.</w:t>
      </w:r>
    </w:p>
    <w:p w14:paraId="262C62F9" w14:textId="77777777" w:rsidR="00653DEF" w:rsidRDefault="00653DEF" w:rsidP="00653DEF">
      <w:pPr>
        <w:pStyle w:val="szdszveg"/>
        <w:jc w:val="left"/>
      </w:pPr>
    </w:p>
    <w:p w14:paraId="0FDDADAC" w14:textId="77777777" w:rsidR="00653DEF" w:rsidRDefault="00653DEF" w:rsidP="00653DEF">
      <w:pPr>
        <w:pStyle w:val="szdszveg"/>
        <w:jc w:val="left"/>
      </w:pPr>
      <w:r>
        <w:t>Ír Almenü:</w:t>
      </w:r>
    </w:p>
    <w:p w14:paraId="465C5056" w14:textId="77777777" w:rsidR="00653DEF" w:rsidRDefault="00653DEF" w:rsidP="00653DEF">
      <w:pPr>
        <w:pStyle w:val="szdszveg"/>
        <w:jc w:val="left"/>
      </w:pPr>
      <w:r>
        <w:t>Ezen az oldalon egy űrlap segítségével a felhasználó új rekordot adhat hozzá az adatbázis egyik táblájához.</w:t>
      </w:r>
    </w:p>
    <w:p w14:paraId="5E82DD90" w14:textId="77777777" w:rsidR="00653DEF" w:rsidRDefault="00653DEF" w:rsidP="00653DEF">
      <w:pPr>
        <w:pStyle w:val="szdszveg"/>
        <w:jc w:val="left"/>
      </w:pPr>
    </w:p>
    <w:p w14:paraId="5D7AD3D9" w14:textId="77777777" w:rsidR="00653DEF" w:rsidRDefault="00653DEF" w:rsidP="00653DEF">
      <w:pPr>
        <w:pStyle w:val="szdszveg"/>
        <w:jc w:val="left"/>
      </w:pPr>
      <w:r>
        <w:t>Módosít Almenü:</w:t>
      </w:r>
    </w:p>
    <w:p w14:paraId="4C1E134F" w14:textId="77777777" w:rsidR="00653DEF" w:rsidRDefault="00653DEF" w:rsidP="00653DEF">
      <w:pPr>
        <w:pStyle w:val="szdszveg"/>
        <w:jc w:val="left"/>
      </w:pPr>
      <w:r>
        <w:t>Az oldalon megjelenik egy űrlap, ahol a felhasználó meglévő rekordokat módosíthat az adatbázis egyik táblájában. A rekord azonosítója lenyíló listából választható.</w:t>
      </w:r>
    </w:p>
    <w:p w14:paraId="38D7919F" w14:textId="77777777" w:rsidR="00653DEF" w:rsidRDefault="00653DEF" w:rsidP="00653DEF">
      <w:pPr>
        <w:pStyle w:val="szdszveg"/>
        <w:jc w:val="left"/>
      </w:pPr>
    </w:p>
    <w:p w14:paraId="40FA4506" w14:textId="77777777" w:rsidR="00653DEF" w:rsidRDefault="00653DEF" w:rsidP="00653DEF">
      <w:pPr>
        <w:pStyle w:val="szdszveg"/>
        <w:jc w:val="left"/>
      </w:pPr>
      <w:r>
        <w:t>Töröl Almenü:</w:t>
      </w:r>
    </w:p>
    <w:p w14:paraId="5C36BCDD" w14:textId="77777777" w:rsidR="00653DEF" w:rsidRDefault="00653DEF" w:rsidP="00653DEF">
      <w:pPr>
        <w:pStyle w:val="szdszveg"/>
        <w:jc w:val="left"/>
      </w:pPr>
      <w:r>
        <w:t>Az egyik tábla rekordjának törléséhez egy űrlap jelenik meg, ahol a felhasználó kiválaszthatja a törlendő rekordot lenyíló listából.</w:t>
      </w:r>
    </w:p>
    <w:p w14:paraId="3AF84147" w14:textId="77777777" w:rsidR="00653DEF" w:rsidRDefault="00653DEF" w:rsidP="00653DEF">
      <w:pPr>
        <w:pStyle w:val="szdszveg"/>
        <w:jc w:val="left"/>
      </w:pPr>
    </w:p>
    <w:p w14:paraId="60ED1636" w14:textId="13136E9C" w:rsidR="00653DEF" w:rsidRPr="00653DEF" w:rsidRDefault="00653DEF" w:rsidP="00653DEF">
      <w:pPr>
        <w:pStyle w:val="szdszveg"/>
        <w:jc w:val="left"/>
        <w:rPr>
          <w:b/>
          <w:bCs/>
        </w:rPr>
      </w:pPr>
      <w:r w:rsidRPr="00653DEF">
        <w:rPr>
          <w:b/>
          <w:bCs/>
        </w:rPr>
        <w:t xml:space="preserve">2. Rest1 Menü </w:t>
      </w:r>
    </w:p>
    <w:p w14:paraId="0279F228" w14:textId="4FC12AA0" w:rsidR="00653DEF" w:rsidRDefault="00653DEF" w:rsidP="00653DEF">
      <w:pPr>
        <w:pStyle w:val="szdszveg"/>
        <w:jc w:val="left"/>
      </w:pPr>
      <w:r>
        <w:t xml:space="preserve">Készítettem egy </w:t>
      </w:r>
      <w:proofErr w:type="spellStart"/>
      <w:r>
        <w:t>Restful</w:t>
      </w:r>
      <w:proofErr w:type="spellEnd"/>
      <w:r>
        <w:t xml:space="preserve"> klienst a gorest.co.in szerverhez, ahol a 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 műveleteket is implementáltuk.</w:t>
      </w:r>
    </w:p>
    <w:p w14:paraId="1B4BA886" w14:textId="77777777" w:rsidR="00653DEF" w:rsidRDefault="00653DEF" w:rsidP="00653DEF">
      <w:pPr>
        <w:pStyle w:val="szdszveg"/>
        <w:jc w:val="left"/>
      </w:pPr>
    </w:p>
    <w:p w14:paraId="03F9584D" w14:textId="6B870E6B" w:rsidR="00653DEF" w:rsidRPr="00BA48AA" w:rsidRDefault="00653DEF" w:rsidP="00BA48AA">
      <w:pPr>
        <w:pStyle w:val="szdszveg"/>
        <w:jc w:val="left"/>
        <w:rPr>
          <w:b/>
          <w:bCs/>
        </w:rPr>
      </w:pPr>
      <w:r w:rsidRPr="00653DEF">
        <w:rPr>
          <w:b/>
          <w:bCs/>
        </w:rPr>
        <w:t xml:space="preserve">3. </w:t>
      </w:r>
      <w:proofErr w:type="spellStart"/>
      <w:r w:rsidRPr="00653DEF">
        <w:rPr>
          <w:b/>
          <w:bCs/>
        </w:rPr>
        <w:t>SoapKliens</w:t>
      </w:r>
      <w:proofErr w:type="spellEnd"/>
      <w:r w:rsidRPr="00653DEF">
        <w:rPr>
          <w:b/>
          <w:bCs/>
        </w:rPr>
        <w:t xml:space="preserve"> Menü </w:t>
      </w:r>
    </w:p>
    <w:p w14:paraId="0FBD426A" w14:textId="77777777" w:rsidR="00653DEF" w:rsidRDefault="00653DEF" w:rsidP="00653DEF">
      <w:pPr>
        <w:pStyle w:val="szdszveg"/>
        <w:jc w:val="left"/>
      </w:pPr>
      <w:r>
        <w:t>Letöltés2 Almenü:</w:t>
      </w:r>
    </w:p>
    <w:p w14:paraId="6AA99813" w14:textId="749AC66C" w:rsidR="00653DEF" w:rsidRDefault="00653DEF" w:rsidP="00653DEF">
      <w:pPr>
        <w:pStyle w:val="szdszveg"/>
        <w:jc w:val="left"/>
      </w:pPr>
      <w:r>
        <w:t xml:space="preserve">Az oldalon megjelenik egy űrlap, ahol a felhasználó kiválaszthatja, mely adatokat szeretné letölteni. </w:t>
      </w:r>
    </w:p>
    <w:p w14:paraId="073BFA41" w14:textId="77777777" w:rsidR="00653DEF" w:rsidRDefault="00653DEF" w:rsidP="00653DEF">
      <w:pPr>
        <w:pStyle w:val="szdszveg"/>
        <w:jc w:val="left"/>
      </w:pPr>
    </w:p>
    <w:p w14:paraId="22FC51ED" w14:textId="77777777" w:rsidR="00653DEF" w:rsidRDefault="00653DEF" w:rsidP="00653DEF">
      <w:pPr>
        <w:pStyle w:val="szdszveg"/>
        <w:jc w:val="left"/>
      </w:pPr>
      <w:r>
        <w:t>Grafikon Almenü:</w:t>
      </w:r>
    </w:p>
    <w:p w14:paraId="44DFC16C" w14:textId="77777777" w:rsidR="00653DEF" w:rsidRDefault="00653DEF" w:rsidP="00653DEF">
      <w:pPr>
        <w:pStyle w:val="szdszveg"/>
        <w:jc w:val="left"/>
      </w:pPr>
      <w:r>
        <w:lastRenderedPageBreak/>
        <w:t>Hasonlóan a Letöltés2-höz, a felhasználó választhat egy adatsort és megjeleníti az adatokat grafikonon is.</w:t>
      </w:r>
    </w:p>
    <w:p w14:paraId="570C1B48" w14:textId="77777777" w:rsidR="00653DEF" w:rsidRDefault="00653DEF" w:rsidP="00653DEF">
      <w:pPr>
        <w:pStyle w:val="szdszveg"/>
        <w:jc w:val="left"/>
      </w:pPr>
    </w:p>
    <w:p w14:paraId="067F8B33" w14:textId="3740FE1B" w:rsidR="00653DEF" w:rsidRPr="00653DEF" w:rsidRDefault="00653DEF" w:rsidP="00653DEF">
      <w:pPr>
        <w:pStyle w:val="szdszveg"/>
        <w:jc w:val="left"/>
        <w:rPr>
          <w:b/>
          <w:bCs/>
        </w:rPr>
      </w:pPr>
      <w:r w:rsidRPr="00653DEF">
        <w:rPr>
          <w:b/>
          <w:bCs/>
        </w:rPr>
        <w:t xml:space="preserve">4. Adatbányászat Menü </w:t>
      </w:r>
    </w:p>
    <w:p w14:paraId="660BE889" w14:textId="77777777" w:rsidR="00653DEF" w:rsidRDefault="00653DEF" w:rsidP="00653DEF">
      <w:pPr>
        <w:pStyle w:val="szdszveg"/>
        <w:jc w:val="left"/>
      </w:pPr>
      <w:r>
        <w:t>Döntési Fa Almenü:</w:t>
      </w:r>
    </w:p>
    <w:p w14:paraId="71E4B4C5" w14:textId="4BE6E98E" w:rsidR="00653DEF" w:rsidRDefault="00653DEF" w:rsidP="00653DEF">
      <w:pPr>
        <w:pStyle w:val="szdszveg"/>
        <w:jc w:val="left"/>
      </w:pPr>
      <w:r>
        <w:t>Készített</w:t>
      </w:r>
      <w:r w:rsidR="00BA48AA">
        <w:t>em</w:t>
      </w:r>
      <w:r>
        <w:t xml:space="preserve"> egy döntési fát gépi tanuló algoritmus segítségével a választott attribútum előrejelzésére. A Döntési fa.txt fájlban rögzít</w:t>
      </w:r>
      <w:r w:rsidR="00BA48AA">
        <w:t>ve van</w:t>
      </w:r>
      <w:r>
        <w:t xml:space="preserve"> a tanító és kiértékelő halmaz méretét, TP, TN, FP, FN,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>, valamint a döntési fát.</w:t>
      </w:r>
    </w:p>
    <w:p w14:paraId="6DF7E412" w14:textId="77777777" w:rsidR="00653DEF" w:rsidRDefault="00653DEF" w:rsidP="00653DEF">
      <w:pPr>
        <w:pStyle w:val="szdszveg"/>
        <w:jc w:val="left"/>
      </w:pPr>
    </w:p>
    <w:p w14:paraId="59F58624" w14:textId="77777777" w:rsidR="00653DEF" w:rsidRDefault="00653DEF" w:rsidP="00653DEF">
      <w:pPr>
        <w:pStyle w:val="szdszveg"/>
        <w:jc w:val="left"/>
      </w:pPr>
      <w:r>
        <w:t>Több Algoritmus Almenü:</w:t>
      </w:r>
    </w:p>
    <w:p w14:paraId="3B27F9CE" w14:textId="50747B73" w:rsidR="00653DEF" w:rsidRDefault="00653DEF" w:rsidP="00653DEF">
      <w:pPr>
        <w:pStyle w:val="szdszveg"/>
        <w:jc w:val="left"/>
      </w:pPr>
      <w:r>
        <w:t>Futtatt</w:t>
      </w:r>
      <w:r w:rsidR="00BA48AA">
        <w:t>am</w:t>
      </w:r>
      <w:r>
        <w:t xml:space="preserve"> és rögzített</w:t>
      </w:r>
      <w:r w:rsidR="00BA48AA">
        <w:t xml:space="preserve">em </w:t>
      </w:r>
      <w:r>
        <w:t xml:space="preserve">a Gépi tanulás.txt fájlba a tanult algoritmusok eredményeit. Az alkalmazás ablakában </w:t>
      </w:r>
      <w:proofErr w:type="spellStart"/>
      <w:r>
        <w:t>megjelenít</w:t>
      </w:r>
      <w:r w:rsidR="00BA48AA">
        <w:t>ődik</w:t>
      </w:r>
      <w:proofErr w:type="spellEnd"/>
      <w:r>
        <w:t xml:space="preserve"> az algoritmus nev</w:t>
      </w:r>
      <w:r w:rsidR="00BA48AA">
        <w:t>e</w:t>
      </w:r>
      <w:r>
        <w:t xml:space="preserve">, amely a legjobb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eredményt produkálta.</w:t>
      </w:r>
    </w:p>
    <w:p w14:paraId="07A72ECD" w14:textId="77777777" w:rsidR="00653DEF" w:rsidRDefault="00653DEF" w:rsidP="00653DEF">
      <w:pPr>
        <w:pStyle w:val="szdszveg"/>
        <w:jc w:val="left"/>
      </w:pPr>
    </w:p>
    <w:p w14:paraId="33BB3595" w14:textId="77777777" w:rsidR="00653DEF" w:rsidRDefault="00653DEF" w:rsidP="00653DEF">
      <w:pPr>
        <w:pStyle w:val="szdszveg"/>
        <w:jc w:val="left"/>
      </w:pPr>
      <w:r>
        <w:t>Több Algoritmus Almenü-2:</w:t>
      </w:r>
    </w:p>
    <w:p w14:paraId="30035711" w14:textId="4F9EAA34" w:rsidR="00653DEF" w:rsidRDefault="00653DEF" w:rsidP="00653DEF">
      <w:pPr>
        <w:pStyle w:val="szdszveg"/>
        <w:jc w:val="left"/>
      </w:pPr>
      <w:r>
        <w:t>Lenyíló listából választhatóak a tanult algoritmusok, és az eredményeket megjelenít</w:t>
      </w:r>
      <w:r w:rsidR="00BA48AA">
        <w:t xml:space="preserve">i </w:t>
      </w:r>
      <w:r>
        <w:t>az alkalmazás ablakában.</w:t>
      </w:r>
    </w:p>
    <w:p w14:paraId="0B2FFB06" w14:textId="77777777" w:rsidR="00653DEF" w:rsidRDefault="00653DEF" w:rsidP="00653DEF">
      <w:pPr>
        <w:pStyle w:val="szdszveg"/>
        <w:jc w:val="left"/>
      </w:pPr>
    </w:p>
    <w:p w14:paraId="4ABDD279" w14:textId="5361268D" w:rsidR="00653DEF" w:rsidRPr="00653DEF" w:rsidRDefault="00653DEF" w:rsidP="00653DEF">
      <w:pPr>
        <w:pStyle w:val="szdszveg"/>
        <w:jc w:val="left"/>
        <w:rPr>
          <w:b/>
          <w:bCs/>
        </w:rPr>
      </w:pPr>
      <w:r w:rsidRPr="00653DEF">
        <w:rPr>
          <w:b/>
          <w:bCs/>
        </w:rPr>
        <w:t xml:space="preserve">5. Egyéb Menü </w:t>
      </w:r>
    </w:p>
    <w:p w14:paraId="6F4035C2" w14:textId="77777777" w:rsidR="00653DEF" w:rsidRDefault="00653DEF" w:rsidP="00653DEF">
      <w:pPr>
        <w:pStyle w:val="szdszveg"/>
        <w:jc w:val="left"/>
      </w:pPr>
      <w:r>
        <w:t>Párhuzamos Almenü:</w:t>
      </w:r>
    </w:p>
    <w:p w14:paraId="0D5B5076" w14:textId="4890088E" w:rsidR="00653DEF" w:rsidRDefault="00BA48AA" w:rsidP="00653DEF">
      <w:pPr>
        <w:pStyle w:val="szdszveg"/>
        <w:jc w:val="left"/>
      </w:pPr>
      <w:r>
        <w:t>Elkészítettem</w:t>
      </w:r>
      <w:r w:rsidR="00653DEF">
        <w:t xml:space="preserve"> a párhuzamos programvégrehajtást egy gombra kattintás után, ahol két </w:t>
      </w:r>
      <w:proofErr w:type="spellStart"/>
      <w:r w:rsidR="00653DEF">
        <w:t>Label</w:t>
      </w:r>
      <w:proofErr w:type="spellEnd"/>
      <w:r w:rsidR="00653DEF">
        <w:t>-ben jelennek meg változó szövegek különböző időközönként.</w:t>
      </w:r>
    </w:p>
    <w:p w14:paraId="032A7173" w14:textId="77777777" w:rsidR="00653DEF" w:rsidRDefault="00653DEF" w:rsidP="00653DEF">
      <w:pPr>
        <w:pStyle w:val="szdszveg"/>
        <w:jc w:val="left"/>
      </w:pPr>
    </w:p>
    <w:p w14:paraId="0E4EED32" w14:textId="77777777" w:rsidR="00653DEF" w:rsidRDefault="00653DEF" w:rsidP="00653DEF">
      <w:pPr>
        <w:pStyle w:val="szdszveg"/>
        <w:jc w:val="left"/>
      </w:pPr>
      <w:proofErr w:type="spellStart"/>
      <w:r>
        <w:t>Stream</w:t>
      </w:r>
      <w:proofErr w:type="spellEnd"/>
      <w:r>
        <w:t xml:space="preserve"> Almenü:</w:t>
      </w:r>
    </w:p>
    <w:p w14:paraId="04EE5549" w14:textId="1F0248CD" w:rsidR="00653DEF" w:rsidRDefault="00653DEF" w:rsidP="00653DEF">
      <w:pPr>
        <w:pStyle w:val="szdszveg"/>
        <w:jc w:val="left"/>
      </w:pPr>
      <w:r>
        <w:t xml:space="preserve">ki </w:t>
      </w:r>
      <w:r w:rsidR="00BA48AA">
        <w:t xml:space="preserve">olvastam </w:t>
      </w:r>
      <w:r>
        <w:t xml:space="preserve">a választott adatbázis összes adatát egy </w:t>
      </w:r>
      <w:proofErr w:type="spellStart"/>
      <w:r>
        <w:t>Stream</w:t>
      </w:r>
      <w:proofErr w:type="spellEnd"/>
      <w:r>
        <w:t>-be, majd készített</w:t>
      </w:r>
      <w:r w:rsidR="00BA48AA">
        <w:t>em</w:t>
      </w:r>
      <w:r>
        <w:t xml:space="preserve"> egy űrlapot a szűréshez, és megjeleníte</w:t>
      </w:r>
      <w:r w:rsidR="00BA48AA">
        <w:t>ttem</w:t>
      </w:r>
      <w:r>
        <w:t xml:space="preserve"> a táblázatban a szűrt adatokat.</w:t>
      </w:r>
    </w:p>
    <w:p w14:paraId="464A8BE3" w14:textId="77777777" w:rsidR="00653DEF" w:rsidRDefault="00653DEF" w:rsidP="00653DEF">
      <w:pPr>
        <w:pStyle w:val="szdszveg"/>
        <w:jc w:val="left"/>
      </w:pPr>
    </w:p>
    <w:p w14:paraId="34E57069" w14:textId="1855F5F7" w:rsidR="00653DEF" w:rsidRPr="00653DEF" w:rsidRDefault="00653DEF" w:rsidP="00653DEF">
      <w:pPr>
        <w:pStyle w:val="szdszveg"/>
        <w:jc w:val="left"/>
        <w:rPr>
          <w:b/>
          <w:bCs/>
        </w:rPr>
      </w:pPr>
      <w:r w:rsidRPr="00653DEF">
        <w:rPr>
          <w:b/>
          <w:bCs/>
        </w:rPr>
        <w:t xml:space="preserve">7. JAR Fájl és GitHub </w:t>
      </w:r>
    </w:p>
    <w:p w14:paraId="53166478" w14:textId="3BBE8DE2" w:rsidR="00653DEF" w:rsidRDefault="00653DEF" w:rsidP="00BA48AA">
      <w:pPr>
        <w:pStyle w:val="szdszveg"/>
        <w:jc w:val="left"/>
      </w:pPr>
      <w:r>
        <w:t>Készített</w:t>
      </w:r>
      <w:r w:rsidR="00BA48AA">
        <w:t>em</w:t>
      </w:r>
      <w:r>
        <w:t xml:space="preserve"> egy futtatható JAR fájlt, amely a GitHub főmappájában </w:t>
      </w:r>
      <w:proofErr w:type="gramStart"/>
      <w:r>
        <w:t>elérhető..</w:t>
      </w:r>
      <w:proofErr w:type="gramEnd"/>
    </w:p>
    <w:p w14:paraId="2CDD1C8B" w14:textId="77777777" w:rsidR="001D13D6" w:rsidRDefault="001D13D6" w:rsidP="00BA48AA">
      <w:pPr>
        <w:pStyle w:val="szdfelsorols"/>
        <w:numPr>
          <w:ilvl w:val="0"/>
          <w:numId w:val="0"/>
        </w:numPr>
      </w:pPr>
    </w:p>
    <w:p w14:paraId="16CF65A1" w14:textId="77777777" w:rsidR="001D13D6" w:rsidRDefault="001D13D6" w:rsidP="001D13D6">
      <w:pPr>
        <w:pStyle w:val="szdcmsor1"/>
      </w:pPr>
      <w:bookmarkStart w:id="5" w:name="_Toc120828576"/>
      <w:r>
        <w:lastRenderedPageBreak/>
        <w:t>Képernyőképek</w:t>
      </w:r>
      <w:bookmarkEnd w:id="5"/>
    </w:p>
    <w:p w14:paraId="2D7A80FF" w14:textId="4D55184F" w:rsidR="001D13D6" w:rsidRDefault="001D13D6" w:rsidP="001D13D6">
      <w:pPr>
        <w:pStyle w:val="szdcmsor2"/>
      </w:pPr>
      <w:bookmarkStart w:id="6" w:name="_Toc120828577"/>
      <w:r w:rsidRPr="00550C2B">
        <w:rPr>
          <w:noProof/>
        </w:rPr>
        <w:drawing>
          <wp:anchor distT="0" distB="0" distL="114300" distR="114300" simplePos="0" relativeHeight="251667456" behindDoc="0" locked="0" layoutInCell="1" allowOverlap="1" wp14:anchorId="19167C5D" wp14:editId="50DC03A0">
            <wp:simplePos x="0" y="0"/>
            <wp:positionH relativeFrom="margin">
              <wp:posOffset>-76835</wp:posOffset>
            </wp:positionH>
            <wp:positionV relativeFrom="paragraph">
              <wp:posOffset>302895</wp:posOffset>
            </wp:positionV>
            <wp:extent cx="5871845" cy="4625340"/>
            <wp:effectExtent l="0" t="0" r="0" b="3810"/>
            <wp:wrapTopAndBottom/>
            <wp:docPr id="2" name="Kép 2" descr="https://cdn.discordapp.com/attachments/648162304176947205/104793949530516279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48162304176947205/1047939495305162792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4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57B">
        <w:rPr>
          <w:noProof/>
        </w:rPr>
        <w:t xml:space="preserve"> </w:t>
      </w:r>
      <w:r>
        <w:t>Alaplap</w:t>
      </w:r>
      <w:bookmarkEnd w:id="6"/>
    </w:p>
    <w:p w14:paraId="4FB37042" w14:textId="77777777" w:rsidR="001D13D6" w:rsidRDefault="001D13D6" w:rsidP="001D13D6">
      <w:pPr>
        <w:pStyle w:val="szdfelsorols"/>
        <w:numPr>
          <w:ilvl w:val="0"/>
          <w:numId w:val="0"/>
        </w:numPr>
        <w:ind w:left="1117"/>
      </w:pPr>
    </w:p>
    <w:p w14:paraId="31E6619A" w14:textId="77777777" w:rsidR="001D13D6" w:rsidRDefault="001D13D6" w:rsidP="001D13D6">
      <w:pPr>
        <w:pStyle w:val="szdfelsorols"/>
        <w:numPr>
          <w:ilvl w:val="0"/>
          <w:numId w:val="0"/>
        </w:numPr>
        <w:ind w:left="1117"/>
      </w:pPr>
    </w:p>
    <w:p w14:paraId="6E3B31AD" w14:textId="77777777" w:rsidR="001D13D6" w:rsidRDefault="001D13D6" w:rsidP="001D13D6">
      <w:r>
        <w:br w:type="page"/>
      </w:r>
    </w:p>
    <w:p w14:paraId="6FEDA6CA" w14:textId="77777777" w:rsidR="001D13D6" w:rsidRDefault="001D13D6" w:rsidP="001D13D6">
      <w:pPr>
        <w:pStyle w:val="szdcmsor2"/>
      </w:pPr>
      <w:bookmarkStart w:id="7" w:name="_Toc120828578"/>
      <w:r w:rsidRPr="00550C2B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B00AE4B" wp14:editId="242B45D2">
            <wp:simplePos x="0" y="0"/>
            <wp:positionH relativeFrom="margin">
              <wp:align>right</wp:align>
            </wp:positionH>
            <wp:positionV relativeFrom="paragraph">
              <wp:posOffset>237131</wp:posOffset>
            </wp:positionV>
            <wp:extent cx="5579110" cy="4394946"/>
            <wp:effectExtent l="0" t="0" r="2540" b="5715"/>
            <wp:wrapSquare wrapText="bothSides"/>
            <wp:docPr id="4" name="Kép 4" descr="https://cdn.discordapp.com/attachments/648162304176947205/10479395679379129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48162304176947205/1047939567937912902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Olvasas1</w:t>
      </w:r>
      <w:bookmarkEnd w:id="7"/>
    </w:p>
    <w:p w14:paraId="0B2497C9" w14:textId="77777777" w:rsidR="001D13D6" w:rsidRDefault="001D13D6" w:rsidP="001D13D6">
      <w:pPr>
        <w:pStyle w:val="szdfelsorols"/>
        <w:numPr>
          <w:ilvl w:val="0"/>
          <w:numId w:val="0"/>
        </w:numPr>
        <w:ind w:left="1117"/>
      </w:pPr>
    </w:p>
    <w:p w14:paraId="15DFAC00" w14:textId="77777777" w:rsidR="001D13D6" w:rsidRDefault="001D13D6" w:rsidP="001D13D6">
      <w:r>
        <w:br w:type="page"/>
      </w:r>
    </w:p>
    <w:p w14:paraId="40D63565" w14:textId="77777777" w:rsidR="001D13D6" w:rsidRDefault="001D13D6" w:rsidP="001D13D6">
      <w:pPr>
        <w:pStyle w:val="szdcmsor2"/>
      </w:pPr>
      <w:bookmarkStart w:id="8" w:name="_Toc120828579"/>
      <w:r w:rsidRPr="00550C2B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B224336" wp14:editId="5C7931C0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579110" cy="4394946"/>
            <wp:effectExtent l="0" t="0" r="2540" b="5715"/>
            <wp:wrapSquare wrapText="bothSides"/>
            <wp:docPr id="5" name="Kép 5" descr="https://cdn.discordapp.com/attachments/648162304176947205/104793963914461596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48162304176947205/1047939639144615966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Olvasas2</w:t>
      </w:r>
      <w:bookmarkEnd w:id="8"/>
    </w:p>
    <w:p w14:paraId="74CB42C6" w14:textId="77777777" w:rsidR="001D13D6" w:rsidRDefault="001D13D6" w:rsidP="001D13D6">
      <w:pPr>
        <w:pStyle w:val="szdfelsorols"/>
        <w:numPr>
          <w:ilvl w:val="0"/>
          <w:numId w:val="0"/>
        </w:numPr>
        <w:ind w:left="1117"/>
      </w:pPr>
    </w:p>
    <w:p w14:paraId="34CD9307" w14:textId="77777777" w:rsidR="001D13D6" w:rsidRDefault="001D13D6" w:rsidP="001D13D6">
      <w:r>
        <w:br w:type="page"/>
      </w:r>
    </w:p>
    <w:p w14:paraId="4D8E3900" w14:textId="77777777" w:rsidR="001D13D6" w:rsidRDefault="001D13D6" w:rsidP="001D13D6">
      <w:pPr>
        <w:pStyle w:val="szdcmsor2"/>
      </w:pPr>
      <w:bookmarkStart w:id="9" w:name="_Toc120828580"/>
      <w:r w:rsidRPr="00550C2B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076895D" wp14:editId="4E807CDE">
            <wp:simplePos x="0" y="0"/>
            <wp:positionH relativeFrom="margin">
              <wp:align>right</wp:align>
            </wp:positionH>
            <wp:positionV relativeFrom="paragraph">
              <wp:posOffset>308693</wp:posOffset>
            </wp:positionV>
            <wp:extent cx="5579110" cy="4394946"/>
            <wp:effectExtent l="0" t="0" r="2540" b="5715"/>
            <wp:wrapSquare wrapText="bothSides"/>
            <wp:docPr id="7" name="Kép 7" descr="https://cdn.discordapp.com/attachments/648162304176947205/104793976725124306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648162304176947205/1047939767251243068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Írás</w:t>
      </w:r>
      <w:bookmarkEnd w:id="9"/>
    </w:p>
    <w:p w14:paraId="642D9D73" w14:textId="77777777" w:rsidR="001D13D6" w:rsidRDefault="001D13D6" w:rsidP="001D13D6">
      <w:pPr>
        <w:pStyle w:val="szdfelsorols"/>
        <w:numPr>
          <w:ilvl w:val="0"/>
          <w:numId w:val="0"/>
        </w:numPr>
        <w:ind w:left="1117"/>
      </w:pPr>
    </w:p>
    <w:p w14:paraId="44FE268F" w14:textId="77777777" w:rsidR="001D13D6" w:rsidRDefault="001D13D6" w:rsidP="001D13D6">
      <w:r>
        <w:br w:type="page"/>
      </w:r>
    </w:p>
    <w:p w14:paraId="651A175C" w14:textId="77777777" w:rsidR="001D13D6" w:rsidRDefault="001D13D6" w:rsidP="001D13D6">
      <w:pPr>
        <w:pStyle w:val="szdcmsor2"/>
      </w:pPr>
      <w:bookmarkStart w:id="10" w:name="_Toc120828581"/>
      <w:r w:rsidRPr="00550C2B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2432073" wp14:editId="5440A069">
            <wp:simplePos x="0" y="0"/>
            <wp:positionH relativeFrom="margin">
              <wp:align>right</wp:align>
            </wp:positionH>
            <wp:positionV relativeFrom="paragraph">
              <wp:posOffset>308693</wp:posOffset>
            </wp:positionV>
            <wp:extent cx="5579110" cy="4394946"/>
            <wp:effectExtent l="0" t="0" r="2540" b="5715"/>
            <wp:wrapSquare wrapText="bothSides"/>
            <wp:docPr id="9" name="Kép 9" descr="https://cdn.discordapp.com/attachments/648162304176947205/104793983722063059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648162304176947205/1047939837220630599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Módosítás</w:t>
      </w:r>
      <w:bookmarkEnd w:id="10"/>
    </w:p>
    <w:p w14:paraId="34FF1557" w14:textId="77777777" w:rsidR="001D13D6" w:rsidRDefault="001D13D6" w:rsidP="001D13D6">
      <w:pPr>
        <w:pStyle w:val="szdfelsorols"/>
        <w:numPr>
          <w:ilvl w:val="0"/>
          <w:numId w:val="0"/>
        </w:numPr>
        <w:ind w:left="1117"/>
      </w:pPr>
    </w:p>
    <w:p w14:paraId="38E27A2E" w14:textId="77777777" w:rsidR="001D13D6" w:rsidRDefault="001D13D6" w:rsidP="001D13D6">
      <w:r>
        <w:br w:type="page"/>
      </w:r>
    </w:p>
    <w:p w14:paraId="63760CCD" w14:textId="77777777" w:rsidR="001D13D6" w:rsidRDefault="001D13D6" w:rsidP="001D13D6">
      <w:pPr>
        <w:pStyle w:val="szdcmsor2"/>
      </w:pPr>
      <w:bookmarkStart w:id="11" w:name="_Toc120828582"/>
      <w:r>
        <w:lastRenderedPageBreak/>
        <w:t>Törlés</w:t>
      </w:r>
      <w:bookmarkEnd w:id="11"/>
    </w:p>
    <w:p w14:paraId="42D6095C" w14:textId="77777777" w:rsidR="001D13D6" w:rsidRDefault="001D13D6" w:rsidP="001D13D6">
      <w:pPr>
        <w:pStyle w:val="szdfelsorols"/>
        <w:numPr>
          <w:ilvl w:val="0"/>
          <w:numId w:val="0"/>
        </w:numPr>
        <w:ind w:left="1117"/>
      </w:pPr>
      <w:r w:rsidRPr="00550C2B">
        <w:rPr>
          <w:noProof/>
        </w:rPr>
        <w:drawing>
          <wp:anchor distT="0" distB="0" distL="114300" distR="114300" simplePos="0" relativeHeight="251672576" behindDoc="1" locked="0" layoutInCell="1" allowOverlap="1" wp14:anchorId="4E56C4AB" wp14:editId="71C3BCDE">
            <wp:simplePos x="0" y="0"/>
            <wp:positionH relativeFrom="page">
              <wp:align>center</wp:align>
            </wp:positionH>
            <wp:positionV relativeFrom="paragraph">
              <wp:posOffset>244585</wp:posOffset>
            </wp:positionV>
            <wp:extent cx="5579110" cy="4394946"/>
            <wp:effectExtent l="0" t="0" r="2540" b="5715"/>
            <wp:wrapTight wrapText="bothSides">
              <wp:wrapPolygon edited="0">
                <wp:start x="0" y="0"/>
                <wp:lineTo x="0" y="21534"/>
                <wp:lineTo x="21536" y="21534"/>
                <wp:lineTo x="21536" y="0"/>
                <wp:lineTo x="0" y="0"/>
              </wp:wrapPolygon>
            </wp:wrapTight>
            <wp:docPr id="10" name="Kép 10" descr="https://cdn.discordapp.com/attachments/648162304176947205/104793992538490065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648162304176947205/1047939925384900659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90A08" w14:textId="77777777" w:rsidR="00653DEF" w:rsidRDefault="00653DEF" w:rsidP="00653DEF">
      <w:pPr>
        <w:pStyle w:val="szdcmsorszmozatlan"/>
      </w:pPr>
      <w:bookmarkStart w:id="12" w:name="_Toc412592412"/>
      <w:r>
        <w:lastRenderedPageBreak/>
        <w:t>Internetes címek, Irodalomjegyzék</w:t>
      </w:r>
      <w:bookmarkEnd w:id="12"/>
    </w:p>
    <w:p w14:paraId="73359E0E" w14:textId="0BD463B9" w:rsidR="00653DEF" w:rsidRDefault="00653DEF" w:rsidP="00653DEF">
      <w:pPr>
        <w:pStyle w:val="szdszakirodalom"/>
        <w:numPr>
          <w:ilvl w:val="0"/>
          <w:numId w:val="0"/>
        </w:numPr>
        <w:ind w:left="720"/>
      </w:pPr>
      <w:proofErr w:type="spellStart"/>
      <w:r>
        <w:t>Github</w:t>
      </w:r>
      <w:proofErr w:type="spellEnd"/>
      <w:r>
        <w:t>:</w:t>
      </w:r>
      <w:r w:rsidRPr="00234E33">
        <w:t xml:space="preserve"> </w:t>
      </w:r>
      <w:hyperlink r:id="rId17" w:history="1">
        <w:r w:rsidRPr="00B100C0">
          <w:rPr>
            <w:rStyle w:val="Hiperhivatkozs"/>
          </w:rPr>
          <w:t>https://github.com/kriszmas/Eloadas-Beadando</w:t>
        </w:r>
      </w:hyperlink>
    </w:p>
    <w:p w14:paraId="6C18166E" w14:textId="12DE3F78" w:rsidR="00653DEF" w:rsidRDefault="00653DEF" w:rsidP="00653DEF">
      <w:pPr>
        <w:pStyle w:val="szdszakirodalom"/>
        <w:numPr>
          <w:ilvl w:val="0"/>
          <w:numId w:val="0"/>
        </w:numPr>
        <w:ind w:left="720"/>
      </w:pPr>
      <w:r>
        <w:t>Használt anyagok:</w:t>
      </w:r>
    </w:p>
    <w:p w14:paraId="7AD91B8B" w14:textId="3B9F226A" w:rsidR="00FE1039" w:rsidRDefault="00653DEF" w:rsidP="00653DEF">
      <w:pPr>
        <w:pStyle w:val="szdszakirodalom"/>
        <w:numPr>
          <w:ilvl w:val="0"/>
          <w:numId w:val="0"/>
        </w:numPr>
        <w:ind w:left="720" w:hanging="360"/>
      </w:pPr>
      <w:r>
        <w:t xml:space="preserve">      </w:t>
      </w:r>
      <w:hyperlink r:id="rId18" w:anchor="/apps/3e0a4fec-499b-4138-8e7c-71a9d88a62ed/sections/MyNotebook" w:history="1">
        <w:r w:rsidR="00BA48AA" w:rsidRPr="00B100C0">
          <w:rPr>
            <w:rStyle w:val="Hiperhivatkozs"/>
          </w:rPr>
          <w:t>https://teams.microsoft.com/_?culture=hu-hu&amp;country=hu#/apps/3e0a4fec-499b-4138-8e7c-71a9d88a62ed/sections/MyNotebook</w:t>
        </w:r>
      </w:hyperlink>
    </w:p>
    <w:p w14:paraId="5325B2C3" w14:textId="1AD4D88A" w:rsidR="00BA48AA" w:rsidRDefault="00BA48AA" w:rsidP="00653DEF">
      <w:pPr>
        <w:pStyle w:val="szdszakirodalom"/>
        <w:numPr>
          <w:ilvl w:val="0"/>
          <w:numId w:val="0"/>
        </w:numPr>
        <w:ind w:left="720" w:hanging="360"/>
      </w:pPr>
      <w:r>
        <w:tab/>
      </w:r>
      <w:hyperlink r:id="rId19" w:anchor="/apps/3e0a4fec-499b-4138-8e7c-71a9d88a62ed/sections/MyNotebook" w:history="1">
        <w:r w:rsidR="00E314C7" w:rsidRPr="00B100C0">
          <w:rPr>
            <w:rStyle w:val="Hiperhivatkozs"/>
          </w:rPr>
          <w:t>https://teams.microsoft.com/_?culture=hu-hu&amp;country=hu#/apps/3e0a4fec-499b-4138-8e7c-71a9d88a62ed/sections/MyNotebook</w:t>
        </w:r>
      </w:hyperlink>
    </w:p>
    <w:p w14:paraId="4E552375" w14:textId="710C68C6" w:rsidR="00E314C7" w:rsidRDefault="00E314C7" w:rsidP="00653DEF">
      <w:pPr>
        <w:pStyle w:val="szdszakirodalom"/>
        <w:numPr>
          <w:ilvl w:val="0"/>
          <w:numId w:val="0"/>
        </w:numPr>
        <w:ind w:left="720" w:hanging="360"/>
      </w:pPr>
      <w:r>
        <w:tab/>
      </w:r>
      <w:hyperlink r:id="rId20" w:anchor="/zip/viewer/teamsSdk/https:~2F~2Funineumannhu.sharepoint.com~2Fsites~2FCLS23241N-K-GINFBAN-JAVAALKA-1-EA01~2FClass%20Materials~2FJava%20alkalmaz%C3%A1sok-Alapk%C3%A9pz%C3%A9s-El%C5%91ad%C3%A1s-Beadand%C3%B3.zip?threadId=19:vK_jk9Xf-5SHjy1r276c1wlkSzt-YJcJ46TprgFUGkQ1@thread.tacv2&amp;baseUrl=https:~2F~2Funineumannhu.sharepoint.com~2Fsites~2FCLS23241N-K-GINFBAN-JAVAALKA-1-EA01&amp;fileId=5e19eac1-1e17-4b30-a5a9-210c1a59bb98&amp;ctx=openFilePreview&amp;viewerAction=view" w:history="1">
        <w:r w:rsidRPr="00B100C0">
          <w:rPr>
            <w:rStyle w:val="Hiperhivatkozs"/>
          </w:rPr>
          <w:t>https://teams.microsoft.com/_?culture=hu-hu&amp;country=hu#/zip/viewer/teamsSdk/https:~2F~2Funineumannhu.sharepoint.com~2Fsites~2FCLS23241N-K-GINFBAN-JAVAALKA-1-EA01~2FClass%20Materials~2FJava%20alkalmaz%C3%A1sok-Alapk%C3%A9pz%C3%A9s-El%C5%91ad%C3%A1s-Beadand%C3%B3.zip?threadId=19:vK_jk9Xf-5SHjy1r276c1wlkSzt-YJcJ46TprgFUGkQ1@thread.tacv2&amp;baseUrl=https:~2F~2Funineumannhu.sharepoint.com~2Fsites~2FCLS23241N-K-GINFBAN-JAVAALKA-1-EA01&amp;fileId=5e19eac1-1e17-4b30-a5a9-210c1a59bb98&amp;ctx=openFilePreview&amp;viewerAction=view</w:t>
        </w:r>
      </w:hyperlink>
    </w:p>
    <w:p w14:paraId="05700461" w14:textId="77777777" w:rsidR="00E314C7" w:rsidRDefault="00E314C7" w:rsidP="00653DEF">
      <w:pPr>
        <w:pStyle w:val="szdszakirodalom"/>
        <w:numPr>
          <w:ilvl w:val="0"/>
          <w:numId w:val="0"/>
        </w:numPr>
        <w:ind w:left="720" w:hanging="360"/>
      </w:pPr>
    </w:p>
    <w:sectPr w:rsidR="00E314C7" w:rsidSect="00E739BF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418" w:right="1418" w:bottom="1418" w:left="1418" w:header="709" w:footer="709" w:gutter="284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7A170" w14:textId="77777777" w:rsidR="000954A9" w:rsidRDefault="000954A9" w:rsidP="00402F50">
      <w:r>
        <w:separator/>
      </w:r>
    </w:p>
  </w:endnote>
  <w:endnote w:type="continuationSeparator" w:id="0">
    <w:p w14:paraId="70C49110" w14:textId="77777777" w:rsidR="000954A9" w:rsidRDefault="000954A9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  <w:font w:name="Titillium Web">
    <w:charset w:val="EE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5A43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7E7D34">
      <w:rPr>
        <w:noProof/>
      </w:rPr>
      <w:t>4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918E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5F19" w14:textId="77777777" w:rsidR="000954A9" w:rsidRDefault="000954A9" w:rsidP="00402F50">
      <w:r>
        <w:separator/>
      </w:r>
    </w:p>
  </w:footnote>
  <w:footnote w:type="continuationSeparator" w:id="0">
    <w:p w14:paraId="537A151C" w14:textId="77777777" w:rsidR="000954A9" w:rsidRDefault="000954A9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AE6B" w14:textId="0A31A55B" w:rsidR="00A6726F" w:rsidRDefault="00A6726F">
    <w:pPr>
      <w:pStyle w:val="lfej"/>
    </w:pPr>
  </w:p>
  <w:p w14:paraId="78D58A1A" w14:textId="77777777" w:rsidR="00A6726F" w:rsidRDefault="00A6726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0E7C" w14:textId="096DC2DF" w:rsidR="00A6726F" w:rsidRDefault="00A6726F" w:rsidP="00A6726F">
    <w:pPr>
      <w:spacing w:before="30" w:after="30"/>
      <w:rPr>
        <w:rFonts w:ascii="Raleway" w:hAnsi="Raleway"/>
        <w:b/>
        <w:bCs/>
        <w:color w:val="323232"/>
      </w:rPr>
    </w:pPr>
    <w:r w:rsidRPr="00A6726F">
      <w:rPr>
        <w:b/>
        <w:bCs/>
      </w:rPr>
      <w:t xml:space="preserve">Neumann János Egyetem </w:t>
    </w:r>
    <w:hyperlink r:id="rId1" w:history="1">
      <w:r w:rsidRPr="00A6726F">
        <w:rPr>
          <w:rStyle w:val="Hiperhivatkozs"/>
          <w:rFonts w:ascii="Titillium Web" w:hAnsi="Titillium Web"/>
          <w:b/>
          <w:bCs/>
          <w:color w:val="1D232B"/>
          <w:u w:val="none"/>
        </w:rPr>
        <w:t>GAMF Műszaki és Informatikai Kar</w:t>
      </w:r>
    </w:hyperlink>
  </w:p>
  <w:p w14:paraId="02AD0EB6" w14:textId="54CADB77" w:rsidR="00A6726F" w:rsidRDefault="00A6726F" w:rsidP="00A6726F">
    <w:pPr>
      <w:spacing w:before="30" w:after="30"/>
      <w:rPr>
        <w:rFonts w:cs="Times New Roman"/>
        <w:b/>
        <w:bCs/>
      </w:rPr>
    </w:pPr>
    <w:r>
      <w:rPr>
        <w:rFonts w:cs="Times New Roman"/>
        <w:b/>
        <w:bCs/>
      </w:rPr>
      <w:t xml:space="preserve">Készítette: Dankó Krisztián   </w:t>
    </w:r>
    <w:proofErr w:type="spellStart"/>
    <w:r>
      <w:rPr>
        <w:rFonts w:cs="Times New Roman"/>
        <w:b/>
        <w:bCs/>
      </w:rPr>
      <w:t>Neptun</w:t>
    </w:r>
    <w:proofErr w:type="spellEnd"/>
    <w:r>
      <w:rPr>
        <w:rFonts w:cs="Times New Roman"/>
        <w:b/>
        <w:bCs/>
      </w:rPr>
      <w:t xml:space="preserve"> kód: ZYEEHM</w:t>
    </w:r>
  </w:p>
  <w:p w14:paraId="3FA84443" w14:textId="697F1010" w:rsidR="00A6726F" w:rsidRPr="00A6726F" w:rsidRDefault="00A6726F" w:rsidP="00A6726F">
    <w:pPr>
      <w:spacing w:before="30" w:after="30"/>
      <w:rPr>
        <w:rFonts w:cs="Times New Roman"/>
        <w:b/>
        <w:bCs/>
      </w:rPr>
    </w:pPr>
    <w:r>
      <w:rPr>
        <w:rFonts w:cs="Times New Roman"/>
        <w:b/>
        <w:bCs/>
      </w:rPr>
      <w:t xml:space="preserve">Gyakorlatvezető neve: Dr. </w:t>
    </w:r>
    <w:proofErr w:type="spellStart"/>
    <w:r>
      <w:rPr>
        <w:rFonts w:cs="Times New Roman"/>
        <w:b/>
        <w:bCs/>
      </w:rPr>
      <w:t>Subecz</w:t>
    </w:r>
    <w:proofErr w:type="spellEnd"/>
    <w:r>
      <w:rPr>
        <w:rFonts w:cs="Times New Roman"/>
        <w:b/>
        <w:bCs/>
      </w:rPr>
      <w:t xml:space="preserve"> Zoltán                         Beadási dátum: 2023.11.24</w:t>
    </w:r>
  </w:p>
  <w:p w14:paraId="236CA0EF" w14:textId="2D9AF77D" w:rsidR="00A6726F" w:rsidRDefault="00A672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64D64D8"/>
    <w:multiLevelType w:val="multilevel"/>
    <w:tmpl w:val="192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84310"/>
    <w:multiLevelType w:val="hybridMultilevel"/>
    <w:tmpl w:val="046E54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00430"/>
    <w:multiLevelType w:val="hybridMultilevel"/>
    <w:tmpl w:val="9FECC6A2"/>
    <w:lvl w:ilvl="0" w:tplc="040E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587266D3"/>
    <w:multiLevelType w:val="hybridMultilevel"/>
    <w:tmpl w:val="E6969A52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73C058A1"/>
    <w:multiLevelType w:val="hybridMultilevel"/>
    <w:tmpl w:val="E582482C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16239870">
    <w:abstractNumId w:val="4"/>
  </w:num>
  <w:num w:numId="2" w16cid:durableId="1734430241">
    <w:abstractNumId w:val="6"/>
  </w:num>
  <w:num w:numId="3" w16cid:durableId="1573662397">
    <w:abstractNumId w:val="1"/>
  </w:num>
  <w:num w:numId="4" w16cid:durableId="870533850">
    <w:abstractNumId w:val="4"/>
    <w:lvlOverride w:ilvl="0">
      <w:startOverride w:val="1"/>
    </w:lvlOverride>
  </w:num>
  <w:num w:numId="5" w16cid:durableId="1351563387">
    <w:abstractNumId w:val="5"/>
  </w:num>
  <w:num w:numId="6" w16cid:durableId="1885098803">
    <w:abstractNumId w:val="4"/>
    <w:lvlOverride w:ilvl="0">
      <w:startOverride w:val="1"/>
    </w:lvlOverride>
  </w:num>
  <w:num w:numId="7" w16cid:durableId="1041855738">
    <w:abstractNumId w:val="0"/>
  </w:num>
  <w:num w:numId="8" w16cid:durableId="350187096">
    <w:abstractNumId w:val="0"/>
    <w:lvlOverride w:ilvl="0">
      <w:startOverride w:val="1"/>
    </w:lvlOverride>
  </w:num>
  <w:num w:numId="9" w16cid:durableId="1925408679">
    <w:abstractNumId w:val="4"/>
    <w:lvlOverride w:ilvl="0">
      <w:startOverride w:val="1"/>
    </w:lvlOverride>
  </w:num>
  <w:num w:numId="10" w16cid:durableId="1979525527">
    <w:abstractNumId w:val="6"/>
    <w:lvlOverride w:ilvl="0">
      <w:startOverride w:val="1"/>
    </w:lvlOverride>
  </w:num>
  <w:num w:numId="11" w16cid:durableId="1274480490">
    <w:abstractNumId w:val="6"/>
    <w:lvlOverride w:ilvl="0">
      <w:startOverride w:val="1"/>
    </w:lvlOverride>
  </w:num>
  <w:num w:numId="12" w16cid:durableId="700058469">
    <w:abstractNumId w:val="6"/>
    <w:lvlOverride w:ilvl="0">
      <w:startOverride w:val="1"/>
    </w:lvlOverride>
  </w:num>
  <w:num w:numId="13" w16cid:durableId="758523827">
    <w:abstractNumId w:val="6"/>
    <w:lvlOverride w:ilvl="0">
      <w:startOverride w:val="1"/>
    </w:lvlOverride>
  </w:num>
  <w:num w:numId="14" w16cid:durableId="766343021">
    <w:abstractNumId w:val="6"/>
    <w:lvlOverride w:ilvl="0">
      <w:startOverride w:val="1"/>
    </w:lvlOverride>
  </w:num>
  <w:num w:numId="15" w16cid:durableId="1833331523">
    <w:abstractNumId w:val="2"/>
  </w:num>
  <w:num w:numId="16" w16cid:durableId="1559438143">
    <w:abstractNumId w:val="7"/>
  </w:num>
  <w:num w:numId="17" w16cid:durableId="1645698595">
    <w:abstractNumId w:val="3"/>
  </w:num>
  <w:num w:numId="18" w16cid:durableId="1709989066">
    <w:abstractNumId w:val="9"/>
  </w:num>
  <w:num w:numId="19" w16cid:durableId="7678906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7B"/>
    <w:rsid w:val="0001538C"/>
    <w:rsid w:val="00023C31"/>
    <w:rsid w:val="0003142F"/>
    <w:rsid w:val="00056DF2"/>
    <w:rsid w:val="000638B8"/>
    <w:rsid w:val="000954A9"/>
    <w:rsid w:val="000A13A3"/>
    <w:rsid w:val="000B54A5"/>
    <w:rsid w:val="000B59BE"/>
    <w:rsid w:val="000C7BCF"/>
    <w:rsid w:val="0010025D"/>
    <w:rsid w:val="00113495"/>
    <w:rsid w:val="00181C5F"/>
    <w:rsid w:val="001C4188"/>
    <w:rsid w:val="001C6720"/>
    <w:rsid w:val="001D13D6"/>
    <w:rsid w:val="00203A33"/>
    <w:rsid w:val="0021040A"/>
    <w:rsid w:val="0022549B"/>
    <w:rsid w:val="00267D3B"/>
    <w:rsid w:val="002B2134"/>
    <w:rsid w:val="002E35EC"/>
    <w:rsid w:val="002E7073"/>
    <w:rsid w:val="002F4136"/>
    <w:rsid w:val="00303042"/>
    <w:rsid w:val="0031358B"/>
    <w:rsid w:val="003156EC"/>
    <w:rsid w:val="00316151"/>
    <w:rsid w:val="0032423C"/>
    <w:rsid w:val="00352069"/>
    <w:rsid w:val="00357D0D"/>
    <w:rsid w:val="003A243D"/>
    <w:rsid w:val="003B125B"/>
    <w:rsid w:val="003B1866"/>
    <w:rsid w:val="00402F50"/>
    <w:rsid w:val="00405EB7"/>
    <w:rsid w:val="0040660C"/>
    <w:rsid w:val="004116B9"/>
    <w:rsid w:val="00445A1E"/>
    <w:rsid w:val="00456768"/>
    <w:rsid w:val="00473888"/>
    <w:rsid w:val="004914CD"/>
    <w:rsid w:val="00494EA7"/>
    <w:rsid w:val="004C7BE7"/>
    <w:rsid w:val="004D5CBE"/>
    <w:rsid w:val="005148DB"/>
    <w:rsid w:val="00533EAC"/>
    <w:rsid w:val="00534E32"/>
    <w:rsid w:val="00537E8D"/>
    <w:rsid w:val="00556B13"/>
    <w:rsid w:val="005841D2"/>
    <w:rsid w:val="005A604D"/>
    <w:rsid w:val="005D62D9"/>
    <w:rsid w:val="0063280A"/>
    <w:rsid w:val="006401F4"/>
    <w:rsid w:val="00646C62"/>
    <w:rsid w:val="00653DEF"/>
    <w:rsid w:val="00671C7B"/>
    <w:rsid w:val="00680CD7"/>
    <w:rsid w:val="00681B86"/>
    <w:rsid w:val="00693FD2"/>
    <w:rsid w:val="006A4F4E"/>
    <w:rsid w:val="006B52C9"/>
    <w:rsid w:val="006C36F1"/>
    <w:rsid w:val="006F230B"/>
    <w:rsid w:val="00702B1D"/>
    <w:rsid w:val="0075457B"/>
    <w:rsid w:val="00767AFE"/>
    <w:rsid w:val="007D032D"/>
    <w:rsid w:val="007E4513"/>
    <w:rsid w:val="007E7D34"/>
    <w:rsid w:val="00824167"/>
    <w:rsid w:val="00842494"/>
    <w:rsid w:val="00845126"/>
    <w:rsid w:val="008616F8"/>
    <w:rsid w:val="0089673F"/>
    <w:rsid w:val="008C3D48"/>
    <w:rsid w:val="008E2628"/>
    <w:rsid w:val="008F3970"/>
    <w:rsid w:val="008F473A"/>
    <w:rsid w:val="00921360"/>
    <w:rsid w:val="00926629"/>
    <w:rsid w:val="0094077D"/>
    <w:rsid w:val="00950F31"/>
    <w:rsid w:val="00954972"/>
    <w:rsid w:val="00954F25"/>
    <w:rsid w:val="009B5D79"/>
    <w:rsid w:val="009F5597"/>
    <w:rsid w:val="00A0050F"/>
    <w:rsid w:val="00A03A72"/>
    <w:rsid w:val="00A1226E"/>
    <w:rsid w:val="00A12C1B"/>
    <w:rsid w:val="00A33C17"/>
    <w:rsid w:val="00A6121C"/>
    <w:rsid w:val="00A6211D"/>
    <w:rsid w:val="00A6726F"/>
    <w:rsid w:val="00A72F2E"/>
    <w:rsid w:val="00A75FC3"/>
    <w:rsid w:val="00A90050"/>
    <w:rsid w:val="00AC247F"/>
    <w:rsid w:val="00AC651D"/>
    <w:rsid w:val="00AD77F8"/>
    <w:rsid w:val="00AE0F4B"/>
    <w:rsid w:val="00B02692"/>
    <w:rsid w:val="00B1628F"/>
    <w:rsid w:val="00B2501D"/>
    <w:rsid w:val="00B2740D"/>
    <w:rsid w:val="00B52BCC"/>
    <w:rsid w:val="00B86236"/>
    <w:rsid w:val="00BA48AA"/>
    <w:rsid w:val="00BD7615"/>
    <w:rsid w:val="00BD7643"/>
    <w:rsid w:val="00BF10E4"/>
    <w:rsid w:val="00C041FB"/>
    <w:rsid w:val="00C103D1"/>
    <w:rsid w:val="00C15EB7"/>
    <w:rsid w:val="00C42628"/>
    <w:rsid w:val="00C47342"/>
    <w:rsid w:val="00C56E0B"/>
    <w:rsid w:val="00C839A1"/>
    <w:rsid w:val="00C8527B"/>
    <w:rsid w:val="00CD37BA"/>
    <w:rsid w:val="00CD733B"/>
    <w:rsid w:val="00CE463A"/>
    <w:rsid w:val="00D2466E"/>
    <w:rsid w:val="00D26B5E"/>
    <w:rsid w:val="00D62D1C"/>
    <w:rsid w:val="00D67D3F"/>
    <w:rsid w:val="00DA7F31"/>
    <w:rsid w:val="00DB12A0"/>
    <w:rsid w:val="00DB720A"/>
    <w:rsid w:val="00DC0199"/>
    <w:rsid w:val="00DD1BDF"/>
    <w:rsid w:val="00DD6474"/>
    <w:rsid w:val="00DF75A4"/>
    <w:rsid w:val="00E314C7"/>
    <w:rsid w:val="00E3627F"/>
    <w:rsid w:val="00E444DB"/>
    <w:rsid w:val="00E673D8"/>
    <w:rsid w:val="00E739BF"/>
    <w:rsid w:val="00EA130B"/>
    <w:rsid w:val="00EA5D04"/>
    <w:rsid w:val="00EF0431"/>
    <w:rsid w:val="00EF77FA"/>
    <w:rsid w:val="00F01BCD"/>
    <w:rsid w:val="00F15460"/>
    <w:rsid w:val="00F225E4"/>
    <w:rsid w:val="00F31089"/>
    <w:rsid w:val="00F37E77"/>
    <w:rsid w:val="00F509ED"/>
    <w:rsid w:val="00F57F44"/>
    <w:rsid w:val="00F61E05"/>
    <w:rsid w:val="00F7043C"/>
    <w:rsid w:val="00F802FB"/>
    <w:rsid w:val="00F909C9"/>
    <w:rsid w:val="00F94734"/>
    <w:rsid w:val="00FA7DD9"/>
    <w:rsid w:val="00FE1039"/>
    <w:rsid w:val="00FE13F2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9726D7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E13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character" w:customStyle="1" w:styleId="normaltextrun">
    <w:name w:val="normaltextrun"/>
    <w:basedOn w:val="Bekezdsalapbettpusa"/>
    <w:rsid w:val="001D13D6"/>
  </w:style>
  <w:style w:type="character" w:customStyle="1" w:styleId="eop">
    <w:name w:val="eop"/>
    <w:basedOn w:val="Bekezdsalapbettpusa"/>
    <w:rsid w:val="001D13D6"/>
  </w:style>
  <w:style w:type="paragraph" w:styleId="Nincstrkz">
    <w:name w:val="No Spacing"/>
    <w:uiPriority w:val="1"/>
    <w:qFormat/>
    <w:rsid w:val="001D13D6"/>
    <w:rPr>
      <w:rFonts w:cstheme="minorBidi"/>
    </w:rPr>
  </w:style>
  <w:style w:type="paragraph" w:styleId="Listaszerbekezds">
    <w:name w:val="List Paragraph"/>
    <w:basedOn w:val="Norml"/>
    <w:uiPriority w:val="34"/>
    <w:qFormat/>
    <w:rsid w:val="001D13D6"/>
    <w:pPr>
      <w:ind w:left="720"/>
      <w:contextualSpacing/>
    </w:pPr>
    <w:rPr>
      <w:rFonts w:eastAsia="Times New Roman" w:cs="Times New Roman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E13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eloldatlanmegemlts">
    <w:name w:val="Unresolved Mention"/>
    <w:basedOn w:val="Bekezdsalapbettpusa"/>
    <w:uiPriority w:val="99"/>
    <w:semiHidden/>
    <w:unhideWhenUsed/>
    <w:rsid w:val="00653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est.co.i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eams.microsoft.com/_?culture=hu-hu&amp;country=h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kriszmas/Eloadas-Beadand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teams.microsoft.com/_?culture=hu-hu&amp;country=h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teams.microsoft.com/_?culture=hu-hu&amp;country=h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nb.hu/arfolyam-lekerdez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f.uni-neumann.h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C1C9B-8723-4AC7-ACE8-8ED6C52C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1</TotalTime>
  <Pages>16</Pages>
  <Words>1528</Words>
  <Characters>10927</Characters>
  <Application>Microsoft Office Word</Application>
  <DocSecurity>0</DocSecurity>
  <Lines>312</Lines>
  <Paragraphs>143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Dankó Krisztián</cp:lastModifiedBy>
  <cp:revision>4</cp:revision>
  <dcterms:created xsi:type="dcterms:W3CDTF">2023-11-24T22:52:00Z</dcterms:created>
  <dcterms:modified xsi:type="dcterms:W3CDTF">2023-11-24T22:54:00Z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228c39fe4eb603e73b9c623b2f6978300557a75a092b336e2e1e544423e75242</vt:lpwstr>
  </property>
</Properties>
</file>